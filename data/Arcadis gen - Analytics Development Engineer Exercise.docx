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BB3A9" w14:textId="77777777" w:rsidR="00B267B9" w:rsidRPr="00B267B9" w:rsidRDefault="00B267B9" w:rsidP="00B267B9">
      <w:pPr>
        <w:pStyle w:val="Heading1"/>
      </w:pPr>
      <w:r w:rsidRPr="00B267B9">
        <w:t>Arcadis gen – Analytics Development Engineer Exercise</w:t>
      </w:r>
    </w:p>
    <w:p w14:paraId="66A82A31" w14:textId="77777777" w:rsidR="00B267B9" w:rsidRPr="00B267B9" w:rsidRDefault="00B267B9" w:rsidP="00B267B9">
      <w:pPr>
        <w:rPr>
          <w:rFonts w:eastAsiaTheme="majorEastAsia" w:cs="Arial"/>
          <w:color w:val="87189D"/>
          <w:sz w:val="32"/>
          <w:szCs w:val="32"/>
        </w:rPr>
      </w:pPr>
    </w:p>
    <w:p w14:paraId="5C6784CC" w14:textId="77777777" w:rsidR="00B267B9" w:rsidRPr="00B267B9" w:rsidRDefault="00B267B9" w:rsidP="00B267B9">
      <w:pPr>
        <w:pStyle w:val="Heading2"/>
      </w:pPr>
      <w:r w:rsidRPr="00B267B9">
        <w:t>Introduction</w:t>
      </w:r>
    </w:p>
    <w:p w14:paraId="0A5E6EA3" w14:textId="3881F7E6" w:rsidR="00B267B9" w:rsidRPr="00D0728B" w:rsidRDefault="00B267B9" w:rsidP="006B3B11">
      <w:pPr>
        <w:pStyle w:val="BodyText"/>
      </w:pPr>
      <w:r w:rsidRPr="00B267B9">
        <w:t>The analytics development engineer role focuses on three core skillsets analyse, build, and collaborate. This exercise is designed to be lightweight but acts as an opportunity to demonstrate your thinking process and approach to a task focusing on analyse and build.</w:t>
      </w:r>
      <w:r w:rsidR="003D3E74">
        <w:t xml:space="preserve"> The exercise is </w:t>
      </w:r>
      <w:r w:rsidR="003D3E74">
        <w:rPr>
          <w:b/>
          <w:bCs/>
        </w:rPr>
        <w:t>lightweight</w:t>
      </w:r>
      <w:r w:rsidR="003D3E74">
        <w:t xml:space="preserve">, </w:t>
      </w:r>
      <w:r w:rsidR="00A8113C">
        <w:t>we are looking for your approach</w:t>
      </w:r>
      <w:r w:rsidR="00D0728B">
        <w:t xml:space="preserve"> and thought process </w:t>
      </w:r>
      <w:r w:rsidR="00D0728B">
        <w:rPr>
          <w:b/>
          <w:bCs/>
        </w:rPr>
        <w:t>not</w:t>
      </w:r>
      <w:r w:rsidR="00D0728B">
        <w:t xml:space="preserve"> your ability to fle</w:t>
      </w:r>
      <w:r w:rsidR="00713124">
        <w:t>sh</w:t>
      </w:r>
      <w:r w:rsidR="00D0728B">
        <w:t xml:space="preserve"> out minor details</w:t>
      </w:r>
      <w:r w:rsidR="00713124">
        <w:t xml:space="preserve"> as such </w:t>
      </w:r>
      <w:r w:rsidR="00713124" w:rsidRPr="00713124">
        <w:rPr>
          <w:b/>
          <w:bCs/>
        </w:rPr>
        <w:t>it isn’t expected that you should spend more than 2 hours</w:t>
      </w:r>
      <w:r w:rsidR="00713124">
        <w:t xml:space="preserve"> on this exercise.</w:t>
      </w:r>
    </w:p>
    <w:p w14:paraId="63C72599" w14:textId="77777777" w:rsidR="00B267B9" w:rsidRPr="00B267B9" w:rsidRDefault="00B267B9" w:rsidP="006B3B11">
      <w:pPr>
        <w:pStyle w:val="BodyText"/>
      </w:pPr>
    </w:p>
    <w:p w14:paraId="1DA676A2" w14:textId="6709C7EC" w:rsidR="00B267B9" w:rsidRDefault="00B267B9" w:rsidP="00713237">
      <w:pPr>
        <w:pStyle w:val="BodyText"/>
      </w:pPr>
      <w:r w:rsidRPr="00B267B9">
        <w:t>The dataset contains fictional data that has been engineered for the purposes of this exercise. It includes a UID, some numeric and categorical attributes and a variable of interest to our customers, Job Cost.</w:t>
      </w:r>
      <w:r w:rsidR="00713237">
        <w:t xml:space="preserve"> </w:t>
      </w:r>
      <w:r w:rsidRPr="00B267B9">
        <w:t>In the context of this exercise, the end user's goal is to understand and predict a new asset's job cost.</w:t>
      </w:r>
    </w:p>
    <w:p w14:paraId="7D4783FE" w14:textId="77777777" w:rsidR="00713237" w:rsidRPr="00713237" w:rsidRDefault="00713237" w:rsidP="00713237">
      <w:pPr>
        <w:pStyle w:val="BodyText"/>
      </w:pPr>
    </w:p>
    <w:p w14:paraId="1621F541" w14:textId="77777777" w:rsidR="00B267B9" w:rsidRPr="00B267B9" w:rsidRDefault="00B267B9" w:rsidP="00B267B9">
      <w:pPr>
        <w:pStyle w:val="Heading2"/>
      </w:pPr>
      <w:r w:rsidRPr="00B267B9">
        <w:t>The task</w:t>
      </w:r>
    </w:p>
    <w:p w14:paraId="2FCA6E45" w14:textId="7B91C8CE" w:rsidR="00B267B9" w:rsidRPr="00B267B9" w:rsidRDefault="00B267B9" w:rsidP="006B3B11">
      <w:pPr>
        <w:pStyle w:val="BodyText"/>
      </w:pPr>
      <w:r w:rsidRPr="00B267B9">
        <w:t>Your task is to produce a report which you will spend 5-10 minutes talking through in interview covering three core headings:</w:t>
      </w:r>
    </w:p>
    <w:p w14:paraId="03F514A0" w14:textId="77777777" w:rsidR="00B267B9" w:rsidRPr="00B267B9" w:rsidRDefault="00B267B9" w:rsidP="006B3B11">
      <w:pPr>
        <w:pStyle w:val="BodyText"/>
        <w:numPr>
          <w:ilvl w:val="0"/>
          <w:numId w:val="31"/>
        </w:numPr>
      </w:pPr>
      <w:r w:rsidRPr="00B267B9">
        <w:t>Description of the data</w:t>
      </w:r>
    </w:p>
    <w:p w14:paraId="6C250382" w14:textId="77777777" w:rsidR="00B267B9" w:rsidRPr="00B267B9" w:rsidRDefault="00B267B9" w:rsidP="006B3B11">
      <w:pPr>
        <w:pStyle w:val="BodyText"/>
        <w:numPr>
          <w:ilvl w:val="0"/>
          <w:numId w:val="31"/>
        </w:numPr>
      </w:pPr>
      <w:r w:rsidRPr="00B267B9">
        <w:t>Modelling and analysis</w:t>
      </w:r>
    </w:p>
    <w:p w14:paraId="630473B5" w14:textId="09D18DEA" w:rsidR="00B267B9" w:rsidRDefault="00B267B9" w:rsidP="006B3B11">
      <w:pPr>
        <w:pStyle w:val="BodyText"/>
        <w:numPr>
          <w:ilvl w:val="0"/>
          <w:numId w:val="31"/>
        </w:numPr>
      </w:pPr>
      <w:r w:rsidRPr="00B267B9">
        <w:t>Delivery of results</w:t>
      </w:r>
    </w:p>
    <w:p w14:paraId="473DF278" w14:textId="77777777" w:rsidR="006B3B11" w:rsidRPr="00B267B9" w:rsidRDefault="006B3B11" w:rsidP="006B3B11">
      <w:pPr>
        <w:pStyle w:val="BodyText"/>
      </w:pPr>
    </w:p>
    <w:p w14:paraId="3CD7CCBB" w14:textId="77777777" w:rsidR="00B267B9" w:rsidRPr="00B267B9" w:rsidRDefault="00B267B9" w:rsidP="006B3B11">
      <w:pPr>
        <w:pStyle w:val="Heading2"/>
      </w:pPr>
      <w:r w:rsidRPr="00B267B9">
        <w:t>Description of the data</w:t>
      </w:r>
    </w:p>
    <w:p w14:paraId="3DD603F1" w14:textId="77777777" w:rsidR="00B267B9" w:rsidRPr="00B267B9" w:rsidRDefault="00B267B9" w:rsidP="006B3B11">
      <w:pPr>
        <w:pStyle w:val="BodyText"/>
      </w:pPr>
      <w:r w:rsidRPr="00B267B9">
        <w:t>This section should contain a brief overview of the data. It should be lightweight calling out any issues or features within the data that are of particular interest during a preliminary inspection.</w:t>
      </w:r>
    </w:p>
    <w:p w14:paraId="5661FE81" w14:textId="77777777" w:rsidR="00B267B9" w:rsidRPr="00B267B9" w:rsidRDefault="00B267B9" w:rsidP="00B267B9">
      <w:pPr>
        <w:rPr>
          <w:rFonts w:eastAsiaTheme="majorEastAsia" w:cs="Arial"/>
          <w:color w:val="87189D"/>
          <w:sz w:val="32"/>
          <w:szCs w:val="32"/>
        </w:rPr>
      </w:pPr>
    </w:p>
    <w:p w14:paraId="086D7F6C" w14:textId="77777777" w:rsidR="00B267B9" w:rsidRPr="00B267B9" w:rsidRDefault="00B267B9" w:rsidP="00B267B9">
      <w:pPr>
        <w:pStyle w:val="Heading2"/>
      </w:pPr>
      <w:r w:rsidRPr="00B267B9">
        <w:t>Modelling and analysis</w:t>
      </w:r>
    </w:p>
    <w:p w14:paraId="6BBDFC91" w14:textId="77777777" w:rsidR="00B267B9" w:rsidRPr="00B267B9" w:rsidRDefault="00B267B9" w:rsidP="006B3B11">
      <w:pPr>
        <w:pStyle w:val="BodyText"/>
      </w:pPr>
      <w:r w:rsidRPr="00B267B9">
        <w:t>This section is your opportunity to demonstrate your data science skillset. This section is freeform, and you are encouraged to show your passion for modelling through your analysis. An excellent answer will strive for meaning offering an approach which could:</w:t>
      </w:r>
    </w:p>
    <w:p w14:paraId="728F3890" w14:textId="77777777" w:rsidR="00B267B9" w:rsidRPr="00B267B9" w:rsidRDefault="00B267B9" w:rsidP="006B3B11">
      <w:pPr>
        <w:pStyle w:val="BodyText"/>
        <w:numPr>
          <w:ilvl w:val="0"/>
          <w:numId w:val="32"/>
        </w:numPr>
      </w:pPr>
      <w:r w:rsidRPr="00B267B9">
        <w:t xml:space="preserve">Successfully informs the user about the relationships within the </w:t>
      </w:r>
      <w:proofErr w:type="gramStart"/>
      <w:r w:rsidRPr="00B267B9">
        <w:t>data</w:t>
      </w:r>
      <w:proofErr w:type="gramEnd"/>
    </w:p>
    <w:p w14:paraId="7B79F01C" w14:textId="77777777" w:rsidR="00B267B9" w:rsidRPr="00B267B9" w:rsidRDefault="00B267B9" w:rsidP="006B3B11">
      <w:pPr>
        <w:pStyle w:val="BodyText"/>
        <w:numPr>
          <w:ilvl w:val="0"/>
          <w:numId w:val="32"/>
        </w:numPr>
      </w:pPr>
      <w:r w:rsidRPr="00B267B9">
        <w:t xml:space="preserve">Predicts job cost </w:t>
      </w:r>
      <w:proofErr w:type="gramStart"/>
      <w:r w:rsidRPr="00B267B9">
        <w:t>well</w:t>
      </w:r>
      <w:proofErr w:type="gramEnd"/>
    </w:p>
    <w:p w14:paraId="0FFD4F7F" w14:textId="77777777" w:rsidR="00B267B9" w:rsidRPr="00B267B9" w:rsidRDefault="00B267B9" w:rsidP="006B3B11">
      <w:pPr>
        <w:pStyle w:val="BodyText"/>
        <w:numPr>
          <w:ilvl w:val="0"/>
          <w:numId w:val="32"/>
        </w:numPr>
      </w:pPr>
      <w:r w:rsidRPr="00B267B9">
        <w:t xml:space="preserve">Articulates how well their model is fit to the </w:t>
      </w:r>
      <w:proofErr w:type="gramStart"/>
      <w:r w:rsidRPr="00B267B9">
        <w:t>data</w:t>
      </w:r>
      <w:proofErr w:type="gramEnd"/>
    </w:p>
    <w:p w14:paraId="03DF6F37" w14:textId="77777777" w:rsidR="00B267B9" w:rsidRPr="00B267B9" w:rsidRDefault="00B267B9" w:rsidP="006B3B11">
      <w:pPr>
        <w:pStyle w:val="BodyText"/>
        <w:numPr>
          <w:ilvl w:val="0"/>
          <w:numId w:val="32"/>
        </w:numPr>
      </w:pPr>
      <w:r w:rsidRPr="00B267B9">
        <w:t xml:space="preserve">Articulates how well their model can predict job </w:t>
      </w:r>
      <w:proofErr w:type="gramStart"/>
      <w:r w:rsidRPr="00B267B9">
        <w:t>cost</w:t>
      </w:r>
      <w:proofErr w:type="gramEnd"/>
    </w:p>
    <w:p w14:paraId="2DBA4DAD" w14:textId="77777777" w:rsidR="00B267B9" w:rsidRPr="00B267B9" w:rsidRDefault="00B267B9" w:rsidP="006B3B11">
      <w:pPr>
        <w:pStyle w:val="BodyText"/>
        <w:numPr>
          <w:ilvl w:val="0"/>
          <w:numId w:val="32"/>
        </w:numPr>
      </w:pPr>
      <w:r w:rsidRPr="00B267B9">
        <w:t xml:space="preserve">Discusses the advantages and disadvantages of their </w:t>
      </w:r>
      <w:proofErr w:type="gramStart"/>
      <w:r w:rsidRPr="00B267B9">
        <w:t>approach</w:t>
      </w:r>
      <w:proofErr w:type="gramEnd"/>
    </w:p>
    <w:p w14:paraId="5F429E44" w14:textId="77777777" w:rsidR="00B267B9" w:rsidRPr="00B267B9" w:rsidRDefault="00B267B9" w:rsidP="006B3B11">
      <w:pPr>
        <w:pStyle w:val="BodyText"/>
      </w:pPr>
      <w:r w:rsidRPr="00B267B9">
        <w:t>But this is your chance to express your ability, focus on an approach that excites you!</w:t>
      </w:r>
    </w:p>
    <w:p w14:paraId="19BE8E4B" w14:textId="77777777" w:rsidR="00B267B9" w:rsidRPr="00B267B9" w:rsidRDefault="00B267B9" w:rsidP="00B267B9">
      <w:pPr>
        <w:rPr>
          <w:rFonts w:eastAsiaTheme="majorEastAsia" w:cs="Arial"/>
          <w:color w:val="87189D"/>
          <w:sz w:val="32"/>
          <w:szCs w:val="32"/>
        </w:rPr>
      </w:pPr>
    </w:p>
    <w:p w14:paraId="3E6582D3" w14:textId="77777777" w:rsidR="00B267B9" w:rsidRPr="00B267B9" w:rsidRDefault="00B267B9" w:rsidP="00B267B9">
      <w:pPr>
        <w:pStyle w:val="Heading2"/>
      </w:pPr>
      <w:r w:rsidRPr="00B267B9">
        <w:t>Delivery of results</w:t>
      </w:r>
    </w:p>
    <w:p w14:paraId="404B5781" w14:textId="54FC7CD6" w:rsidR="00B267B9" w:rsidRPr="00B267B9" w:rsidRDefault="00B267B9" w:rsidP="006B3B11">
      <w:pPr>
        <w:pStyle w:val="BodyText"/>
      </w:pPr>
      <w:r w:rsidRPr="00B267B9">
        <w:t>The role often includes delivery of results via interactive dashboards as well as reports. This section is an opportunity to demonstrate communication of your results to non-expert users in an understandable way. It should include a wireframe of a dashboard or report with commentary on what functionality is included and accounted for to generate a fantastic user experience for your customer.</w:t>
      </w:r>
    </w:p>
    <w:sectPr w:rsidR="00B267B9" w:rsidRPr="00B267B9" w:rsidSect="007060B3">
      <w:headerReference w:type="first" r:id="rId11"/>
      <w:footerReference w:type="first" r:id="rId12"/>
      <w:type w:val="continuous"/>
      <w:pgSz w:w="11906" w:h="16838" w:code="9"/>
      <w:pgMar w:top="1701" w:right="1286" w:bottom="1701" w:left="1134" w:header="851" w:footer="567"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CCF33" w14:textId="77777777" w:rsidR="001578AA" w:rsidRDefault="001578AA" w:rsidP="00684872">
      <w:pPr>
        <w:spacing w:line="240" w:lineRule="auto"/>
      </w:pPr>
      <w:r>
        <w:separator/>
      </w:r>
    </w:p>
  </w:endnote>
  <w:endnote w:type="continuationSeparator" w:id="0">
    <w:p w14:paraId="7DB3F06B" w14:textId="77777777" w:rsidR="001578AA" w:rsidRDefault="001578AA" w:rsidP="00684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436DC" w14:textId="7C8308B8" w:rsidR="00B612F3" w:rsidRDefault="00B6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0E8CE" w14:textId="77777777" w:rsidR="001578AA" w:rsidRDefault="001578AA" w:rsidP="00684872">
      <w:pPr>
        <w:spacing w:line="240" w:lineRule="auto"/>
      </w:pPr>
      <w:r>
        <w:separator/>
      </w:r>
    </w:p>
  </w:footnote>
  <w:footnote w:type="continuationSeparator" w:id="0">
    <w:p w14:paraId="0ED94D86" w14:textId="77777777" w:rsidR="001578AA" w:rsidRDefault="001578AA" w:rsidP="00684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A98A7" w14:textId="49F283D0" w:rsidR="00B612F3" w:rsidRDefault="00B612F3">
    <w:pPr>
      <w:pStyle w:val="Header"/>
    </w:pPr>
    <w:r>
      <w:rPr>
        <w:noProof/>
        <w:lang w:eastAsia="en-GB"/>
      </w:rPr>
      <w:drawing>
        <wp:anchor distT="0" distB="0" distL="114300" distR="114300" simplePos="0" relativeHeight="251655168" behindDoc="1" locked="0" layoutInCell="1" allowOverlap="1" wp14:anchorId="5594B424" wp14:editId="4E88279B">
          <wp:simplePos x="0" y="0"/>
          <wp:positionH relativeFrom="column">
            <wp:posOffset>-4810760</wp:posOffset>
          </wp:positionH>
          <wp:positionV relativeFrom="paragraph">
            <wp:posOffset>-295475</wp:posOffset>
          </wp:positionV>
          <wp:extent cx="12488779" cy="14100233"/>
          <wp:effectExtent l="0" t="0" r="825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alphaModFix/>
                    <a:extLst>
                      <a:ext uri="{28A0092B-C50C-407E-A947-70E740481C1C}">
                        <a14:useLocalDpi xmlns:a14="http://schemas.microsoft.com/office/drawing/2010/main" val="0"/>
                      </a:ext>
                    </a:extLst>
                  </a:blip>
                  <a:stretch>
                    <a:fillRect/>
                  </a:stretch>
                </pic:blipFill>
                <pic:spPr bwMode="auto">
                  <a:xfrm>
                    <a:off x="0" y="0"/>
                    <a:ext cx="12488779" cy="141002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3120" behindDoc="0" locked="1" layoutInCell="1" allowOverlap="1" wp14:anchorId="6DA98A57" wp14:editId="58643734">
          <wp:simplePos x="0" y="0"/>
          <wp:positionH relativeFrom="rightMargin">
            <wp:posOffset>-2241550</wp:posOffset>
          </wp:positionH>
          <wp:positionV relativeFrom="page">
            <wp:posOffset>532130</wp:posOffset>
          </wp:positionV>
          <wp:extent cx="2333625" cy="339725"/>
          <wp:effectExtent l="0" t="0" r="9525" b="317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_Cover_Primary_Branding_Block_RGB_63mm.png"/>
                  <pic:cNvPicPr/>
                </pic:nvPicPr>
                <pic:blipFill>
                  <a:blip r:embed="rId2">
                    <a:extLst>
                      <a:ext uri="{28A0092B-C50C-407E-A947-70E740481C1C}">
                        <a14:useLocalDpi xmlns:a14="http://schemas.microsoft.com/office/drawing/2010/main" val="0"/>
                      </a:ext>
                    </a:extLst>
                  </a:blip>
                  <a:stretch>
                    <a:fillRect/>
                  </a:stretch>
                </pic:blipFill>
                <pic:spPr>
                  <a:xfrm>
                    <a:off x="0" y="0"/>
                    <a:ext cx="2333625" cy="3397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3BBC"/>
    <w:multiLevelType w:val="hybridMultilevel"/>
    <w:tmpl w:val="CB041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0198A"/>
    <w:multiLevelType w:val="hybridMultilevel"/>
    <w:tmpl w:val="D3B69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497E55"/>
    <w:multiLevelType w:val="hybridMultilevel"/>
    <w:tmpl w:val="8C5C0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3F2AA5"/>
    <w:multiLevelType w:val="multilevel"/>
    <w:tmpl w:val="2CA65B4C"/>
    <w:styleLink w:val="Headings"/>
    <w:lvl w:ilvl="0">
      <w:start w:val="1"/>
      <w:numFmt w:val="decimal"/>
      <w:suff w:val="space"/>
      <w:lvlText w:val="%1."/>
      <w:lvlJc w:val="left"/>
      <w:pPr>
        <w:ind w:left="0" w:firstLine="0"/>
      </w:pPr>
      <w:rPr>
        <w:rFonts w:hint="default"/>
      </w:rPr>
    </w:lvl>
    <w:lvl w:ilvl="1">
      <w:start w:val="1"/>
      <w:numFmt w:val="decimal"/>
      <w:suff w:val="space"/>
      <w:lvlText w:val="%1.%2"/>
      <w:lvlJc w:val="left"/>
      <w:pPr>
        <w:ind w:left="141"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0CA95D40"/>
    <w:multiLevelType w:val="hybridMultilevel"/>
    <w:tmpl w:val="4952264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0D9E0B37"/>
    <w:multiLevelType w:val="hybridMultilevel"/>
    <w:tmpl w:val="D246524C"/>
    <w:lvl w:ilvl="0" w:tplc="FD4CF13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10788B"/>
    <w:multiLevelType w:val="hybridMultilevel"/>
    <w:tmpl w:val="5A12C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B06564"/>
    <w:multiLevelType w:val="hybridMultilevel"/>
    <w:tmpl w:val="03261E88"/>
    <w:lvl w:ilvl="0" w:tplc="FD4CF13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B47519"/>
    <w:multiLevelType w:val="hybridMultilevel"/>
    <w:tmpl w:val="1EA88BE8"/>
    <w:lvl w:ilvl="0" w:tplc="FD4CF13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BA2B11"/>
    <w:multiLevelType w:val="multilevel"/>
    <w:tmpl w:val="8ADA429C"/>
    <w:styleLink w:val="SEAMSHeadings"/>
    <w:lvl w:ilvl="0">
      <w:start w:val="1"/>
      <w:numFmt w:val="decimal"/>
      <w:lvlText w:val="%1."/>
      <w:lvlJc w:val="left"/>
      <w:pPr>
        <w:ind w:left="360" w:hanging="360"/>
      </w:pPr>
      <w:rPr>
        <w:rFonts w:asciiTheme="minorHAnsi" w:hAnsiTheme="minorHAnsi" w:hint="default"/>
        <w:sz w:val="5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E15539C"/>
    <w:multiLevelType w:val="hybridMultilevel"/>
    <w:tmpl w:val="9376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1925DD"/>
    <w:multiLevelType w:val="hybridMultilevel"/>
    <w:tmpl w:val="7F320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F4EEA"/>
    <w:multiLevelType w:val="multilevel"/>
    <w:tmpl w:val="3B106282"/>
    <w:lvl w:ilvl="0">
      <w:start w:val="1"/>
      <w:numFmt w:val="decimal"/>
      <w:pStyle w:val="NumberedHeading1"/>
      <w:lvlText w:val="%1"/>
      <w:lvlJc w:val="left"/>
      <w:pPr>
        <w:ind w:left="0" w:firstLine="0"/>
      </w:pPr>
      <w:rPr>
        <w:rFonts w:hint="default"/>
      </w:rPr>
    </w:lvl>
    <w:lvl w:ilvl="1">
      <w:start w:val="1"/>
      <w:numFmt w:val="decimal"/>
      <w:pStyle w:val="NumberedHeading2"/>
      <w:lvlText w:val="%1.%2"/>
      <w:lvlJc w:val="left"/>
      <w:pPr>
        <w:ind w:left="0" w:firstLine="0"/>
      </w:pPr>
      <w:rPr>
        <w:rFonts w:hint="default"/>
      </w:rPr>
    </w:lvl>
    <w:lvl w:ilvl="2">
      <w:start w:val="1"/>
      <w:numFmt w:val="decimal"/>
      <w:pStyle w:val="NumberedHeading3"/>
      <w:lvlText w:val="%1.%2.%3"/>
      <w:lvlJc w:val="left"/>
      <w:pPr>
        <w:ind w:left="0" w:firstLine="0"/>
      </w:pPr>
      <w:rPr>
        <w:rFonts w:hint="default"/>
      </w:rPr>
    </w:lvl>
    <w:lvl w:ilvl="3">
      <w:start w:val="1"/>
      <w:numFmt w:val="decimal"/>
      <w:pStyle w:val="NumberedHeading4"/>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25CA7805"/>
    <w:multiLevelType w:val="hybridMultilevel"/>
    <w:tmpl w:val="7DEC6B9A"/>
    <w:lvl w:ilvl="0" w:tplc="7E04C36C">
      <w:start w:val="1"/>
      <w:numFmt w:val="decimal"/>
      <w:pStyle w:val="NumberListGenPurple"/>
      <w:lvlText w:val="%1."/>
      <w:lvlJc w:val="left"/>
      <w:pPr>
        <w:ind w:left="360" w:hanging="360"/>
      </w:pPr>
      <w:rPr>
        <w:rFonts w:hint="default"/>
        <w:color w:val="87189D"/>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4" w15:restartNumberingAfterBreak="0">
    <w:nsid w:val="272453DB"/>
    <w:multiLevelType w:val="hybridMultilevel"/>
    <w:tmpl w:val="949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8B42B9"/>
    <w:multiLevelType w:val="hybridMultilevel"/>
    <w:tmpl w:val="019AF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3A66DD"/>
    <w:multiLevelType w:val="multilevel"/>
    <w:tmpl w:val="4CA829E6"/>
    <w:styleLink w:val="Multilist1"/>
    <w:lvl w:ilvl="0">
      <w:start w:val="1"/>
      <w:numFmt w:val="bullet"/>
      <w:pStyle w:val="BulletListOrange"/>
      <w:lvlText w:val=""/>
      <w:lvlJc w:val="left"/>
      <w:pPr>
        <w:ind w:left="360" w:hanging="360"/>
      </w:pPr>
      <w:rPr>
        <w:rFonts w:ascii="Symbol" w:hAnsi="Symbol" w:hint="default"/>
        <w:color w:val="87189D"/>
      </w:rPr>
    </w:lvl>
    <w:lvl w:ilvl="1">
      <w:start w:val="1"/>
      <w:numFmt w:val="bullet"/>
      <w:pStyle w:val="BulletListOrange2"/>
      <w:lvlText w:val="–"/>
      <w:lvlJc w:val="left"/>
      <w:pPr>
        <w:ind w:left="568" w:hanging="284"/>
      </w:pPr>
      <w:rPr>
        <w:rFonts w:ascii="Times New Roman" w:hAnsi="Times New Roman" w:cs="Times New Roman"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7" w15:restartNumberingAfterBreak="0">
    <w:nsid w:val="346A0A5A"/>
    <w:multiLevelType w:val="hybridMultilevel"/>
    <w:tmpl w:val="94CAB5FA"/>
    <w:lvl w:ilvl="0" w:tplc="FD4CF13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011546"/>
    <w:multiLevelType w:val="hybridMultilevel"/>
    <w:tmpl w:val="C2D03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8B5789"/>
    <w:multiLevelType w:val="hybridMultilevel"/>
    <w:tmpl w:val="094AD1A0"/>
    <w:lvl w:ilvl="0" w:tplc="EB5E1DA4">
      <w:start w:val="1"/>
      <w:numFmt w:val="lowerLetter"/>
      <w:pStyle w:val="LetterListBlack"/>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1257EF"/>
    <w:multiLevelType w:val="hybridMultilevel"/>
    <w:tmpl w:val="AE9887A6"/>
    <w:lvl w:ilvl="0" w:tplc="11D2274E">
      <w:start w:val="1"/>
      <w:numFmt w:val="decimal"/>
      <w:pStyle w:val="NumberListBlack"/>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204DFC"/>
    <w:multiLevelType w:val="multilevel"/>
    <w:tmpl w:val="7FC29E16"/>
    <w:styleLink w:val="NumberedList"/>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911ED6"/>
    <w:multiLevelType w:val="multilevel"/>
    <w:tmpl w:val="E61C5D76"/>
    <w:styleLink w:val="SEAMSBullets"/>
    <w:lvl w:ilvl="0">
      <w:start w:val="1"/>
      <w:numFmt w:val="bullet"/>
      <w:pStyle w:val="ListBullet"/>
      <w:lvlText w:val=""/>
      <w:lvlJc w:val="left"/>
      <w:pPr>
        <w:ind w:left="360" w:hanging="360"/>
      </w:pPr>
      <w:rPr>
        <w:rFonts w:ascii="Symbol" w:hAnsi="Symbol" w:hint="default"/>
        <w:color w:val="097C31" w:themeColor="accent1" w:themeShade="BF"/>
      </w:rPr>
    </w:lvl>
    <w:lvl w:ilvl="1">
      <w:start w:val="1"/>
      <w:numFmt w:val="none"/>
      <w:pStyle w:val="ListBullet2"/>
      <w:lvlText w:val="-"/>
      <w:lvlJc w:val="left"/>
      <w:pPr>
        <w:ind w:left="720" w:hanging="360"/>
      </w:pPr>
      <w:rPr>
        <w:rFonts w:hint="default"/>
        <w:color w:val="097C31" w:themeColor="accent1" w:themeShade="BF"/>
      </w:rPr>
    </w:lvl>
    <w:lvl w:ilvl="2">
      <w:start w:val="1"/>
      <w:numFmt w:val="bullet"/>
      <w:pStyle w:val="ListBullet3"/>
      <w:lvlText w:val=""/>
      <w:lvlJc w:val="left"/>
      <w:pPr>
        <w:ind w:left="1080" w:hanging="360"/>
      </w:pPr>
      <w:rPr>
        <w:rFonts w:ascii="Symbol" w:hAnsi="Symbol" w:hint="default"/>
        <w:color w:val="097C31" w:themeColor="accent1" w:themeShade="BF"/>
        <w:sz w:val="16"/>
      </w:rPr>
    </w:lvl>
    <w:lvl w:ilvl="3">
      <w:start w:val="1"/>
      <w:numFmt w:val="bullet"/>
      <w:pStyle w:val="ListBullet4"/>
      <w:lvlText w:val=""/>
      <w:lvlJc w:val="left"/>
      <w:pPr>
        <w:ind w:left="1440" w:hanging="360"/>
      </w:pPr>
      <w:rPr>
        <w:rFonts w:ascii="Symbol" w:hAnsi="Symbol" w:hint="default"/>
        <w:color w:val="097C31" w:themeColor="accent1" w:themeShade="BF"/>
        <w:sz w:val="16"/>
      </w:rPr>
    </w:lvl>
    <w:lvl w:ilvl="4">
      <w:start w:val="1"/>
      <w:numFmt w:val="bullet"/>
      <w:pStyle w:val="ListBullet5"/>
      <w:lvlText w:val=""/>
      <w:lvlJc w:val="left"/>
      <w:pPr>
        <w:ind w:left="1800" w:hanging="360"/>
      </w:pPr>
      <w:rPr>
        <w:rFonts w:ascii="Symbol" w:hAnsi="Symbol" w:hint="default"/>
        <w:color w:val="097C31" w:themeColor="accent1" w:themeShade="BF"/>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48B04E59"/>
    <w:multiLevelType w:val="hybridMultilevel"/>
    <w:tmpl w:val="096AA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467CEB"/>
    <w:multiLevelType w:val="multilevel"/>
    <w:tmpl w:val="E61C5D76"/>
    <w:numStyleLink w:val="SEAMSBullets"/>
  </w:abstractNum>
  <w:abstractNum w:abstractNumId="25" w15:restartNumberingAfterBreak="0">
    <w:nsid w:val="51B01C85"/>
    <w:multiLevelType w:val="hybridMultilevel"/>
    <w:tmpl w:val="B31CBFCC"/>
    <w:lvl w:ilvl="0" w:tplc="FD4CF13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F8044C"/>
    <w:multiLevelType w:val="multilevel"/>
    <w:tmpl w:val="076048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43E6473"/>
    <w:multiLevelType w:val="multilevel"/>
    <w:tmpl w:val="AA62F4B8"/>
    <w:styleLink w:val="Multilist2"/>
    <w:lvl w:ilvl="0">
      <w:start w:val="1"/>
      <w:numFmt w:val="bullet"/>
      <w:pStyle w:val="BulletListBlack"/>
      <w:lvlText w:val=""/>
      <w:lvlJc w:val="left"/>
      <w:pPr>
        <w:ind w:left="284" w:hanging="284"/>
      </w:pPr>
      <w:rPr>
        <w:rFonts w:ascii="Symbol" w:hAnsi="Symbol" w:hint="default"/>
        <w:color w:val="auto"/>
      </w:rPr>
    </w:lvl>
    <w:lvl w:ilvl="1">
      <w:start w:val="1"/>
      <w:numFmt w:val="bullet"/>
      <w:lvlText w:val="–"/>
      <w:lvlJc w:val="left"/>
      <w:pPr>
        <w:ind w:left="568" w:hanging="284"/>
      </w:pPr>
      <w:rPr>
        <w:rFonts w:ascii="Times New Roman" w:hAnsi="Times New Roman" w:cs="Times New Roman"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28" w15:restartNumberingAfterBreak="0">
    <w:nsid w:val="68920784"/>
    <w:multiLevelType w:val="hybridMultilevel"/>
    <w:tmpl w:val="19C88C1A"/>
    <w:lvl w:ilvl="0" w:tplc="FD4CF13A">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C854E5"/>
    <w:multiLevelType w:val="hybridMultilevel"/>
    <w:tmpl w:val="2E78089C"/>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30" w15:restartNumberingAfterBreak="0">
    <w:nsid w:val="77D32FE7"/>
    <w:multiLevelType w:val="hybridMultilevel"/>
    <w:tmpl w:val="85849394"/>
    <w:lvl w:ilvl="0" w:tplc="0B1C9174">
      <w:start w:val="1"/>
      <w:numFmt w:val="lowerLetter"/>
      <w:pStyle w:val="LetterListGenPurple"/>
      <w:lvlText w:val="%1."/>
      <w:lvlJc w:val="left"/>
      <w:pPr>
        <w:ind w:left="360" w:hanging="360"/>
      </w:pPr>
      <w:rPr>
        <w:rFonts w:hint="default"/>
        <w:color w:val="87189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140984"/>
    <w:multiLevelType w:val="hybridMultilevel"/>
    <w:tmpl w:val="636CB7FE"/>
    <w:lvl w:ilvl="0" w:tplc="3BF81A38">
      <w:start w:val="1"/>
      <w:numFmt w:val="upperLetter"/>
      <w:pStyle w:val="AppendixHeading"/>
      <w:suff w:val="nothing"/>
      <w:lvlText w:val="Appendix %1"/>
      <w:lvlJc w:val="left"/>
      <w:pPr>
        <w:ind w:left="0" w:firstLine="0"/>
      </w:pPr>
      <w:rPr>
        <w:rFonts w:hint="default"/>
        <w:b w:val="0"/>
        <w:bCs w:val="0"/>
        <w:i w:val="0"/>
        <w:iCs w:val="0"/>
        <w:caps/>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3"/>
  </w:num>
  <w:num w:numId="3">
    <w:abstractNumId w:val="19"/>
  </w:num>
  <w:num w:numId="4">
    <w:abstractNumId w:val="30"/>
  </w:num>
  <w:num w:numId="5">
    <w:abstractNumId w:val="12"/>
  </w:num>
  <w:num w:numId="6">
    <w:abstractNumId w:val="21"/>
  </w:num>
  <w:num w:numId="7">
    <w:abstractNumId w:val="16"/>
  </w:num>
  <w:num w:numId="8">
    <w:abstractNumId w:val="27"/>
  </w:num>
  <w:num w:numId="9">
    <w:abstractNumId w:val="31"/>
  </w:num>
  <w:num w:numId="10">
    <w:abstractNumId w:val="3"/>
  </w:num>
  <w:num w:numId="11">
    <w:abstractNumId w:val="22"/>
  </w:num>
  <w:num w:numId="12">
    <w:abstractNumId w:val="24"/>
  </w:num>
  <w:num w:numId="13">
    <w:abstractNumId w:val="9"/>
  </w:num>
  <w:num w:numId="14">
    <w:abstractNumId w:val="11"/>
  </w:num>
  <w:num w:numId="15">
    <w:abstractNumId w:val="8"/>
  </w:num>
  <w:num w:numId="16">
    <w:abstractNumId w:val="25"/>
  </w:num>
  <w:num w:numId="17">
    <w:abstractNumId w:val="0"/>
  </w:num>
  <w:num w:numId="18">
    <w:abstractNumId w:val="6"/>
  </w:num>
  <w:num w:numId="19">
    <w:abstractNumId w:val="4"/>
  </w:num>
  <w:num w:numId="20">
    <w:abstractNumId w:val="14"/>
  </w:num>
  <w:num w:numId="21">
    <w:abstractNumId w:val="1"/>
  </w:num>
  <w:num w:numId="22">
    <w:abstractNumId w:val="10"/>
  </w:num>
  <w:num w:numId="23">
    <w:abstractNumId w:val="26"/>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28"/>
  </w:num>
  <w:num w:numId="28">
    <w:abstractNumId w:val="7"/>
  </w:num>
  <w:num w:numId="29">
    <w:abstractNumId w:val="2"/>
  </w:num>
  <w:num w:numId="30">
    <w:abstractNumId w:val="23"/>
  </w:num>
  <w:num w:numId="31">
    <w:abstractNumId w:val="18"/>
  </w:num>
  <w:num w:numId="3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0" w:nlCheck="1" w:checkStyle="0"/>
  <w:activeWritingStyle w:appName="MSWord" w:lang="en-GB" w:vendorID="64" w:dllVersion="0" w:nlCheck="1" w:checkStyle="1"/>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panies" w:val="Arcadis N.V."/>
    <w:docVar w:name="OfficeLocation" w:val="ECHQ(G)"/>
    <w:docVar w:name="Offices" w:val="ECHQ(G)"/>
  </w:docVars>
  <w:rsids>
    <w:rsidRoot w:val="00C35EDD"/>
    <w:rsid w:val="00001CCC"/>
    <w:rsid w:val="0000517E"/>
    <w:rsid w:val="000055A7"/>
    <w:rsid w:val="00005FDD"/>
    <w:rsid w:val="000112F7"/>
    <w:rsid w:val="0001187F"/>
    <w:rsid w:val="00012E51"/>
    <w:rsid w:val="00013679"/>
    <w:rsid w:val="000157D5"/>
    <w:rsid w:val="00017B11"/>
    <w:rsid w:val="00017E84"/>
    <w:rsid w:val="000207BF"/>
    <w:rsid w:val="0002169E"/>
    <w:rsid w:val="00022B3E"/>
    <w:rsid w:val="00024F83"/>
    <w:rsid w:val="0002560D"/>
    <w:rsid w:val="00030A65"/>
    <w:rsid w:val="00031408"/>
    <w:rsid w:val="00031658"/>
    <w:rsid w:val="00033226"/>
    <w:rsid w:val="00033A83"/>
    <w:rsid w:val="00033FF0"/>
    <w:rsid w:val="0004058F"/>
    <w:rsid w:val="000412A5"/>
    <w:rsid w:val="00043AAE"/>
    <w:rsid w:val="00043BEE"/>
    <w:rsid w:val="00043C56"/>
    <w:rsid w:val="00044EB2"/>
    <w:rsid w:val="00045234"/>
    <w:rsid w:val="00045DDB"/>
    <w:rsid w:val="00050F9F"/>
    <w:rsid w:val="00051757"/>
    <w:rsid w:val="0005312B"/>
    <w:rsid w:val="0005348C"/>
    <w:rsid w:val="00055BC2"/>
    <w:rsid w:val="00056298"/>
    <w:rsid w:val="000564F7"/>
    <w:rsid w:val="00060F77"/>
    <w:rsid w:val="00061E1A"/>
    <w:rsid w:val="00062E49"/>
    <w:rsid w:val="000729BD"/>
    <w:rsid w:val="0007303C"/>
    <w:rsid w:val="00075847"/>
    <w:rsid w:val="0007645C"/>
    <w:rsid w:val="00077716"/>
    <w:rsid w:val="0008029B"/>
    <w:rsid w:val="000831DD"/>
    <w:rsid w:val="00084943"/>
    <w:rsid w:val="00086AB4"/>
    <w:rsid w:val="0009320F"/>
    <w:rsid w:val="0009416E"/>
    <w:rsid w:val="00094B4E"/>
    <w:rsid w:val="00096150"/>
    <w:rsid w:val="000A06BC"/>
    <w:rsid w:val="000A27A3"/>
    <w:rsid w:val="000A636F"/>
    <w:rsid w:val="000A6746"/>
    <w:rsid w:val="000A72EA"/>
    <w:rsid w:val="000A7F2D"/>
    <w:rsid w:val="000B092E"/>
    <w:rsid w:val="000B0DEC"/>
    <w:rsid w:val="000B3F91"/>
    <w:rsid w:val="000B4583"/>
    <w:rsid w:val="000B4C29"/>
    <w:rsid w:val="000B53A8"/>
    <w:rsid w:val="000B5B68"/>
    <w:rsid w:val="000B6458"/>
    <w:rsid w:val="000B6461"/>
    <w:rsid w:val="000B7C3E"/>
    <w:rsid w:val="000C1310"/>
    <w:rsid w:val="000C18E7"/>
    <w:rsid w:val="000C390F"/>
    <w:rsid w:val="000C41DD"/>
    <w:rsid w:val="000C7096"/>
    <w:rsid w:val="000D1BD6"/>
    <w:rsid w:val="000D3350"/>
    <w:rsid w:val="000D3E60"/>
    <w:rsid w:val="000D4F90"/>
    <w:rsid w:val="000D721E"/>
    <w:rsid w:val="000E2509"/>
    <w:rsid w:val="000E4445"/>
    <w:rsid w:val="000E6E81"/>
    <w:rsid w:val="000E7944"/>
    <w:rsid w:val="000F1877"/>
    <w:rsid w:val="000F1AE3"/>
    <w:rsid w:val="000F27C9"/>
    <w:rsid w:val="000F3ED5"/>
    <w:rsid w:val="000F5F12"/>
    <w:rsid w:val="000F712E"/>
    <w:rsid w:val="00103A44"/>
    <w:rsid w:val="001041AF"/>
    <w:rsid w:val="00107EB1"/>
    <w:rsid w:val="00110FC3"/>
    <w:rsid w:val="00111037"/>
    <w:rsid w:val="00111906"/>
    <w:rsid w:val="00111F89"/>
    <w:rsid w:val="0011491F"/>
    <w:rsid w:val="001163E3"/>
    <w:rsid w:val="0012688C"/>
    <w:rsid w:val="00126BA6"/>
    <w:rsid w:val="00132DFA"/>
    <w:rsid w:val="00140CEF"/>
    <w:rsid w:val="00142DBB"/>
    <w:rsid w:val="00144574"/>
    <w:rsid w:val="0015184C"/>
    <w:rsid w:val="00153992"/>
    <w:rsid w:val="00153D13"/>
    <w:rsid w:val="00154206"/>
    <w:rsid w:val="00154AD1"/>
    <w:rsid w:val="001577BF"/>
    <w:rsid w:val="001578AA"/>
    <w:rsid w:val="00157BED"/>
    <w:rsid w:val="00160706"/>
    <w:rsid w:val="0016129C"/>
    <w:rsid w:val="001617D2"/>
    <w:rsid w:val="00162756"/>
    <w:rsid w:val="00163174"/>
    <w:rsid w:val="0016428A"/>
    <w:rsid w:val="00164472"/>
    <w:rsid w:val="00164735"/>
    <w:rsid w:val="001649C1"/>
    <w:rsid w:val="001656A6"/>
    <w:rsid w:val="00167B5B"/>
    <w:rsid w:val="00170169"/>
    <w:rsid w:val="001705A4"/>
    <w:rsid w:val="0017162F"/>
    <w:rsid w:val="001730F9"/>
    <w:rsid w:val="001758EE"/>
    <w:rsid w:val="00176516"/>
    <w:rsid w:val="001767DF"/>
    <w:rsid w:val="001776DB"/>
    <w:rsid w:val="00180F34"/>
    <w:rsid w:val="00181C8C"/>
    <w:rsid w:val="00187886"/>
    <w:rsid w:val="001916F1"/>
    <w:rsid w:val="0019580F"/>
    <w:rsid w:val="001A30FB"/>
    <w:rsid w:val="001A5594"/>
    <w:rsid w:val="001A6D9E"/>
    <w:rsid w:val="001A7ABA"/>
    <w:rsid w:val="001A7BE9"/>
    <w:rsid w:val="001B51F9"/>
    <w:rsid w:val="001B560F"/>
    <w:rsid w:val="001B6721"/>
    <w:rsid w:val="001C02A8"/>
    <w:rsid w:val="001C5B73"/>
    <w:rsid w:val="001C5E2E"/>
    <w:rsid w:val="001C66BE"/>
    <w:rsid w:val="001C76F8"/>
    <w:rsid w:val="001C7725"/>
    <w:rsid w:val="001D0A3F"/>
    <w:rsid w:val="001D660D"/>
    <w:rsid w:val="001D72B1"/>
    <w:rsid w:val="001E23B0"/>
    <w:rsid w:val="001E25BD"/>
    <w:rsid w:val="001E2980"/>
    <w:rsid w:val="001E2D36"/>
    <w:rsid w:val="001E68E9"/>
    <w:rsid w:val="001F1CAB"/>
    <w:rsid w:val="001F39FA"/>
    <w:rsid w:val="001F480B"/>
    <w:rsid w:val="001F5C82"/>
    <w:rsid w:val="001F68D2"/>
    <w:rsid w:val="002013FA"/>
    <w:rsid w:val="00201D52"/>
    <w:rsid w:val="002035AE"/>
    <w:rsid w:val="00210267"/>
    <w:rsid w:val="00212ED6"/>
    <w:rsid w:val="00213471"/>
    <w:rsid w:val="0021518B"/>
    <w:rsid w:val="002209E7"/>
    <w:rsid w:val="00234C34"/>
    <w:rsid w:val="00234E82"/>
    <w:rsid w:val="00237315"/>
    <w:rsid w:val="00240E58"/>
    <w:rsid w:val="00241720"/>
    <w:rsid w:val="0024277F"/>
    <w:rsid w:val="00242A47"/>
    <w:rsid w:val="002444B9"/>
    <w:rsid w:val="00244C0F"/>
    <w:rsid w:val="0024659E"/>
    <w:rsid w:val="002472AB"/>
    <w:rsid w:val="00247B7D"/>
    <w:rsid w:val="00250594"/>
    <w:rsid w:val="00253209"/>
    <w:rsid w:val="002544CD"/>
    <w:rsid w:val="00254E04"/>
    <w:rsid w:val="002567CE"/>
    <w:rsid w:val="002570F8"/>
    <w:rsid w:val="0025783D"/>
    <w:rsid w:val="00257B12"/>
    <w:rsid w:val="00257D28"/>
    <w:rsid w:val="00260785"/>
    <w:rsid w:val="00262DF3"/>
    <w:rsid w:val="002654BB"/>
    <w:rsid w:val="00266900"/>
    <w:rsid w:val="00266927"/>
    <w:rsid w:val="00267156"/>
    <w:rsid w:val="002710F7"/>
    <w:rsid w:val="00271286"/>
    <w:rsid w:val="00273513"/>
    <w:rsid w:val="00273B3A"/>
    <w:rsid w:val="00273BAD"/>
    <w:rsid w:val="00274A7E"/>
    <w:rsid w:val="00274D5D"/>
    <w:rsid w:val="0027536C"/>
    <w:rsid w:val="002765D4"/>
    <w:rsid w:val="00281029"/>
    <w:rsid w:val="00281A2C"/>
    <w:rsid w:val="00281DD6"/>
    <w:rsid w:val="00283069"/>
    <w:rsid w:val="002848EF"/>
    <w:rsid w:val="0028661B"/>
    <w:rsid w:val="00286773"/>
    <w:rsid w:val="0028707C"/>
    <w:rsid w:val="00290C93"/>
    <w:rsid w:val="00293082"/>
    <w:rsid w:val="002931EC"/>
    <w:rsid w:val="0029445A"/>
    <w:rsid w:val="002949C7"/>
    <w:rsid w:val="00295E8E"/>
    <w:rsid w:val="0029706C"/>
    <w:rsid w:val="002977CB"/>
    <w:rsid w:val="002A02F1"/>
    <w:rsid w:val="002A114E"/>
    <w:rsid w:val="002A123C"/>
    <w:rsid w:val="002A3882"/>
    <w:rsid w:val="002A4E24"/>
    <w:rsid w:val="002A4F93"/>
    <w:rsid w:val="002A7478"/>
    <w:rsid w:val="002B20EF"/>
    <w:rsid w:val="002B2608"/>
    <w:rsid w:val="002B4811"/>
    <w:rsid w:val="002C1FE5"/>
    <w:rsid w:val="002C7562"/>
    <w:rsid w:val="002D121E"/>
    <w:rsid w:val="002D2F6F"/>
    <w:rsid w:val="002D515B"/>
    <w:rsid w:val="002D539B"/>
    <w:rsid w:val="002D6735"/>
    <w:rsid w:val="002D7A52"/>
    <w:rsid w:val="002D7C8F"/>
    <w:rsid w:val="002E0F03"/>
    <w:rsid w:val="002E2CE2"/>
    <w:rsid w:val="002E3167"/>
    <w:rsid w:val="002E6694"/>
    <w:rsid w:val="002F120C"/>
    <w:rsid w:val="002F2790"/>
    <w:rsid w:val="002F3913"/>
    <w:rsid w:val="002F7694"/>
    <w:rsid w:val="00302072"/>
    <w:rsid w:val="00303509"/>
    <w:rsid w:val="00304F28"/>
    <w:rsid w:val="00305831"/>
    <w:rsid w:val="0031006E"/>
    <w:rsid w:val="003315AA"/>
    <w:rsid w:val="00332B5D"/>
    <w:rsid w:val="003345B1"/>
    <w:rsid w:val="00337BAA"/>
    <w:rsid w:val="00337D58"/>
    <w:rsid w:val="0034071E"/>
    <w:rsid w:val="00343E2C"/>
    <w:rsid w:val="003457D4"/>
    <w:rsid w:val="0034641D"/>
    <w:rsid w:val="003546A7"/>
    <w:rsid w:val="00354C1D"/>
    <w:rsid w:val="003605C6"/>
    <w:rsid w:val="00363E30"/>
    <w:rsid w:val="00366032"/>
    <w:rsid w:val="00367E77"/>
    <w:rsid w:val="00372A7B"/>
    <w:rsid w:val="00374D0D"/>
    <w:rsid w:val="0037518A"/>
    <w:rsid w:val="00375821"/>
    <w:rsid w:val="00377176"/>
    <w:rsid w:val="003775C3"/>
    <w:rsid w:val="00380C3C"/>
    <w:rsid w:val="00380EF0"/>
    <w:rsid w:val="00384837"/>
    <w:rsid w:val="0038611A"/>
    <w:rsid w:val="00387424"/>
    <w:rsid w:val="00387F75"/>
    <w:rsid w:val="00390562"/>
    <w:rsid w:val="00391C19"/>
    <w:rsid w:val="00391C96"/>
    <w:rsid w:val="00393BF9"/>
    <w:rsid w:val="00393C5E"/>
    <w:rsid w:val="003940D7"/>
    <w:rsid w:val="00394B9F"/>
    <w:rsid w:val="00394EC3"/>
    <w:rsid w:val="003976B8"/>
    <w:rsid w:val="003A105C"/>
    <w:rsid w:val="003A4F75"/>
    <w:rsid w:val="003A6ABB"/>
    <w:rsid w:val="003A7088"/>
    <w:rsid w:val="003A7F2A"/>
    <w:rsid w:val="003B1171"/>
    <w:rsid w:val="003B14C2"/>
    <w:rsid w:val="003B297F"/>
    <w:rsid w:val="003B3A6F"/>
    <w:rsid w:val="003B3ED3"/>
    <w:rsid w:val="003B651D"/>
    <w:rsid w:val="003B6B66"/>
    <w:rsid w:val="003B72EA"/>
    <w:rsid w:val="003C23C0"/>
    <w:rsid w:val="003C39C8"/>
    <w:rsid w:val="003C532C"/>
    <w:rsid w:val="003C71CF"/>
    <w:rsid w:val="003C7474"/>
    <w:rsid w:val="003D0F07"/>
    <w:rsid w:val="003D15E4"/>
    <w:rsid w:val="003D2B03"/>
    <w:rsid w:val="003D370A"/>
    <w:rsid w:val="003D3B87"/>
    <w:rsid w:val="003D3E74"/>
    <w:rsid w:val="003D4E3A"/>
    <w:rsid w:val="003D552D"/>
    <w:rsid w:val="003E245F"/>
    <w:rsid w:val="003E331D"/>
    <w:rsid w:val="003E45FE"/>
    <w:rsid w:val="003E7329"/>
    <w:rsid w:val="003F08C4"/>
    <w:rsid w:val="003F1521"/>
    <w:rsid w:val="003F3C2F"/>
    <w:rsid w:val="00402514"/>
    <w:rsid w:val="00402EFA"/>
    <w:rsid w:val="00403B60"/>
    <w:rsid w:val="0041420F"/>
    <w:rsid w:val="00416ABD"/>
    <w:rsid w:val="00417106"/>
    <w:rsid w:val="00417A42"/>
    <w:rsid w:val="00423278"/>
    <w:rsid w:val="0042425D"/>
    <w:rsid w:val="00425E3F"/>
    <w:rsid w:val="0043030B"/>
    <w:rsid w:val="00431CC0"/>
    <w:rsid w:val="004321F8"/>
    <w:rsid w:val="004338FB"/>
    <w:rsid w:val="00435038"/>
    <w:rsid w:val="00435B43"/>
    <w:rsid w:val="00436809"/>
    <w:rsid w:val="00436C85"/>
    <w:rsid w:val="00441563"/>
    <w:rsid w:val="004450A8"/>
    <w:rsid w:val="004454A2"/>
    <w:rsid w:val="004457DF"/>
    <w:rsid w:val="00445A78"/>
    <w:rsid w:val="00446D3F"/>
    <w:rsid w:val="00447050"/>
    <w:rsid w:val="0045165B"/>
    <w:rsid w:val="00454419"/>
    <w:rsid w:val="004562EB"/>
    <w:rsid w:val="004568CF"/>
    <w:rsid w:val="00457383"/>
    <w:rsid w:val="00460A07"/>
    <w:rsid w:val="00461DFF"/>
    <w:rsid w:val="00461F51"/>
    <w:rsid w:val="0046310F"/>
    <w:rsid w:val="0046566C"/>
    <w:rsid w:val="00466D4C"/>
    <w:rsid w:val="00471D81"/>
    <w:rsid w:val="00472AE9"/>
    <w:rsid w:val="00473DE0"/>
    <w:rsid w:val="00474C8A"/>
    <w:rsid w:val="00474DAE"/>
    <w:rsid w:val="0047534A"/>
    <w:rsid w:val="004756ED"/>
    <w:rsid w:val="00475729"/>
    <w:rsid w:val="00475C76"/>
    <w:rsid w:val="00476313"/>
    <w:rsid w:val="004776BC"/>
    <w:rsid w:val="004777E2"/>
    <w:rsid w:val="00482101"/>
    <w:rsid w:val="00482B33"/>
    <w:rsid w:val="00485356"/>
    <w:rsid w:val="00485783"/>
    <w:rsid w:val="004875E2"/>
    <w:rsid w:val="004901B4"/>
    <w:rsid w:val="004902AE"/>
    <w:rsid w:val="0049144A"/>
    <w:rsid w:val="00492C75"/>
    <w:rsid w:val="004A120B"/>
    <w:rsid w:val="004A1502"/>
    <w:rsid w:val="004A3ED1"/>
    <w:rsid w:val="004A51B6"/>
    <w:rsid w:val="004A5449"/>
    <w:rsid w:val="004A5A09"/>
    <w:rsid w:val="004A69D1"/>
    <w:rsid w:val="004B1A70"/>
    <w:rsid w:val="004B2CEC"/>
    <w:rsid w:val="004B4994"/>
    <w:rsid w:val="004B58A6"/>
    <w:rsid w:val="004B6997"/>
    <w:rsid w:val="004C7417"/>
    <w:rsid w:val="004D06E0"/>
    <w:rsid w:val="004D1DBA"/>
    <w:rsid w:val="004D39B1"/>
    <w:rsid w:val="004D67F2"/>
    <w:rsid w:val="004D6F87"/>
    <w:rsid w:val="004D74C8"/>
    <w:rsid w:val="004E1F7C"/>
    <w:rsid w:val="004E388D"/>
    <w:rsid w:val="004E4D15"/>
    <w:rsid w:val="004E4DAC"/>
    <w:rsid w:val="004E582A"/>
    <w:rsid w:val="004F030D"/>
    <w:rsid w:val="004F1383"/>
    <w:rsid w:val="004F176C"/>
    <w:rsid w:val="004F7351"/>
    <w:rsid w:val="00500BB4"/>
    <w:rsid w:val="0050151B"/>
    <w:rsid w:val="0050341B"/>
    <w:rsid w:val="00503A75"/>
    <w:rsid w:val="00504285"/>
    <w:rsid w:val="005048DB"/>
    <w:rsid w:val="00506271"/>
    <w:rsid w:val="0050740A"/>
    <w:rsid w:val="00507773"/>
    <w:rsid w:val="00507F25"/>
    <w:rsid w:val="00514FEE"/>
    <w:rsid w:val="00515B26"/>
    <w:rsid w:val="00516311"/>
    <w:rsid w:val="0051769B"/>
    <w:rsid w:val="00517B91"/>
    <w:rsid w:val="00521154"/>
    <w:rsid w:val="0052211F"/>
    <w:rsid w:val="00522D53"/>
    <w:rsid w:val="005257B6"/>
    <w:rsid w:val="00526A63"/>
    <w:rsid w:val="00526B74"/>
    <w:rsid w:val="005320DC"/>
    <w:rsid w:val="005328C1"/>
    <w:rsid w:val="00532BE4"/>
    <w:rsid w:val="00533EAF"/>
    <w:rsid w:val="00534F78"/>
    <w:rsid w:val="00536613"/>
    <w:rsid w:val="00536BF2"/>
    <w:rsid w:val="005374A4"/>
    <w:rsid w:val="005423EE"/>
    <w:rsid w:val="00542765"/>
    <w:rsid w:val="00545004"/>
    <w:rsid w:val="005457D5"/>
    <w:rsid w:val="00545AAD"/>
    <w:rsid w:val="00547AB7"/>
    <w:rsid w:val="0055017F"/>
    <w:rsid w:val="0055389B"/>
    <w:rsid w:val="00554F17"/>
    <w:rsid w:val="0055571B"/>
    <w:rsid w:val="00555759"/>
    <w:rsid w:val="00555BDD"/>
    <w:rsid w:val="00557199"/>
    <w:rsid w:val="00557E6D"/>
    <w:rsid w:val="0056717A"/>
    <w:rsid w:val="00567585"/>
    <w:rsid w:val="005705CE"/>
    <w:rsid w:val="00570D18"/>
    <w:rsid w:val="0057136F"/>
    <w:rsid w:val="00572C7C"/>
    <w:rsid w:val="00576F67"/>
    <w:rsid w:val="00581A46"/>
    <w:rsid w:val="00581AA5"/>
    <w:rsid w:val="0058425F"/>
    <w:rsid w:val="00584B36"/>
    <w:rsid w:val="0058551C"/>
    <w:rsid w:val="005863FF"/>
    <w:rsid w:val="0058678C"/>
    <w:rsid w:val="00587CCC"/>
    <w:rsid w:val="0059070A"/>
    <w:rsid w:val="00590A69"/>
    <w:rsid w:val="00594FB9"/>
    <w:rsid w:val="0059517B"/>
    <w:rsid w:val="0059519B"/>
    <w:rsid w:val="005977F0"/>
    <w:rsid w:val="00597829"/>
    <w:rsid w:val="00597F37"/>
    <w:rsid w:val="005A01DE"/>
    <w:rsid w:val="005A21B7"/>
    <w:rsid w:val="005A70B0"/>
    <w:rsid w:val="005B08BF"/>
    <w:rsid w:val="005B0D36"/>
    <w:rsid w:val="005B12D9"/>
    <w:rsid w:val="005B15BF"/>
    <w:rsid w:val="005B180B"/>
    <w:rsid w:val="005B2BDE"/>
    <w:rsid w:val="005B6462"/>
    <w:rsid w:val="005B652A"/>
    <w:rsid w:val="005C04A9"/>
    <w:rsid w:val="005C61EF"/>
    <w:rsid w:val="005C63B8"/>
    <w:rsid w:val="005D180A"/>
    <w:rsid w:val="005D39E9"/>
    <w:rsid w:val="005D5941"/>
    <w:rsid w:val="005D6BFF"/>
    <w:rsid w:val="005D7AF4"/>
    <w:rsid w:val="005E12EB"/>
    <w:rsid w:val="005E1958"/>
    <w:rsid w:val="005E25A9"/>
    <w:rsid w:val="005E3115"/>
    <w:rsid w:val="005E435A"/>
    <w:rsid w:val="005F233D"/>
    <w:rsid w:val="005F32FE"/>
    <w:rsid w:val="005F41DF"/>
    <w:rsid w:val="005F7688"/>
    <w:rsid w:val="006015CA"/>
    <w:rsid w:val="00603A2C"/>
    <w:rsid w:val="00605E10"/>
    <w:rsid w:val="006061F1"/>
    <w:rsid w:val="00606578"/>
    <w:rsid w:val="0061020C"/>
    <w:rsid w:val="00610278"/>
    <w:rsid w:val="006106D9"/>
    <w:rsid w:val="00614EFA"/>
    <w:rsid w:val="00617CD2"/>
    <w:rsid w:val="0062070F"/>
    <w:rsid w:val="006207FA"/>
    <w:rsid w:val="00621126"/>
    <w:rsid w:val="00631B1C"/>
    <w:rsid w:val="00634D0B"/>
    <w:rsid w:val="006357E5"/>
    <w:rsid w:val="00636B3A"/>
    <w:rsid w:val="0063789B"/>
    <w:rsid w:val="00642672"/>
    <w:rsid w:val="00643AB3"/>
    <w:rsid w:val="00644818"/>
    <w:rsid w:val="00651068"/>
    <w:rsid w:val="00652A02"/>
    <w:rsid w:val="00654875"/>
    <w:rsid w:val="00657AB2"/>
    <w:rsid w:val="00660056"/>
    <w:rsid w:val="006606A9"/>
    <w:rsid w:val="00663BE9"/>
    <w:rsid w:val="00666682"/>
    <w:rsid w:val="0066777F"/>
    <w:rsid w:val="00667AF4"/>
    <w:rsid w:val="00670E9B"/>
    <w:rsid w:val="00674F22"/>
    <w:rsid w:val="006759F8"/>
    <w:rsid w:val="006777B9"/>
    <w:rsid w:val="0068373E"/>
    <w:rsid w:val="006838C5"/>
    <w:rsid w:val="00684225"/>
    <w:rsid w:val="00684872"/>
    <w:rsid w:val="00684D16"/>
    <w:rsid w:val="006867EF"/>
    <w:rsid w:val="006932CE"/>
    <w:rsid w:val="00693B32"/>
    <w:rsid w:val="00696A62"/>
    <w:rsid w:val="006974E9"/>
    <w:rsid w:val="006A046C"/>
    <w:rsid w:val="006A2DD8"/>
    <w:rsid w:val="006A379E"/>
    <w:rsid w:val="006A6BCF"/>
    <w:rsid w:val="006A74AA"/>
    <w:rsid w:val="006A7D21"/>
    <w:rsid w:val="006B102B"/>
    <w:rsid w:val="006B198D"/>
    <w:rsid w:val="006B2CD3"/>
    <w:rsid w:val="006B3B11"/>
    <w:rsid w:val="006B4A76"/>
    <w:rsid w:val="006B565E"/>
    <w:rsid w:val="006C11E9"/>
    <w:rsid w:val="006C2324"/>
    <w:rsid w:val="006C55B4"/>
    <w:rsid w:val="006C5B10"/>
    <w:rsid w:val="006D3CD4"/>
    <w:rsid w:val="006D4D1F"/>
    <w:rsid w:val="006D4FF7"/>
    <w:rsid w:val="006E0526"/>
    <w:rsid w:val="006E2057"/>
    <w:rsid w:val="006E2C61"/>
    <w:rsid w:val="006E500B"/>
    <w:rsid w:val="006E538D"/>
    <w:rsid w:val="006E6508"/>
    <w:rsid w:val="006E7862"/>
    <w:rsid w:val="006F0497"/>
    <w:rsid w:val="006F34CE"/>
    <w:rsid w:val="006F618D"/>
    <w:rsid w:val="006F72F4"/>
    <w:rsid w:val="00700096"/>
    <w:rsid w:val="00700C53"/>
    <w:rsid w:val="00702B6B"/>
    <w:rsid w:val="0070446B"/>
    <w:rsid w:val="0070534C"/>
    <w:rsid w:val="007060B3"/>
    <w:rsid w:val="0070669D"/>
    <w:rsid w:val="00706790"/>
    <w:rsid w:val="00707958"/>
    <w:rsid w:val="00710047"/>
    <w:rsid w:val="00710EF1"/>
    <w:rsid w:val="00712504"/>
    <w:rsid w:val="00712506"/>
    <w:rsid w:val="00713124"/>
    <w:rsid w:val="00713237"/>
    <w:rsid w:val="00713F54"/>
    <w:rsid w:val="0071502C"/>
    <w:rsid w:val="00720000"/>
    <w:rsid w:val="007224EB"/>
    <w:rsid w:val="007227CD"/>
    <w:rsid w:val="00722D38"/>
    <w:rsid w:val="00723915"/>
    <w:rsid w:val="007247C5"/>
    <w:rsid w:val="00724D6B"/>
    <w:rsid w:val="00730006"/>
    <w:rsid w:val="00730165"/>
    <w:rsid w:val="007324B3"/>
    <w:rsid w:val="00733B39"/>
    <w:rsid w:val="007362C6"/>
    <w:rsid w:val="007404F3"/>
    <w:rsid w:val="007404F4"/>
    <w:rsid w:val="007412DB"/>
    <w:rsid w:val="00741C24"/>
    <w:rsid w:val="007439C9"/>
    <w:rsid w:val="00744972"/>
    <w:rsid w:val="0074546F"/>
    <w:rsid w:val="00745BEB"/>
    <w:rsid w:val="00752B15"/>
    <w:rsid w:val="00752CD4"/>
    <w:rsid w:val="00756C0A"/>
    <w:rsid w:val="007616C0"/>
    <w:rsid w:val="007625FA"/>
    <w:rsid w:val="00762E7F"/>
    <w:rsid w:val="00762EE6"/>
    <w:rsid w:val="00763376"/>
    <w:rsid w:val="007635D8"/>
    <w:rsid w:val="007637DE"/>
    <w:rsid w:val="00765036"/>
    <w:rsid w:val="00765465"/>
    <w:rsid w:val="007664C4"/>
    <w:rsid w:val="00767B35"/>
    <w:rsid w:val="0077050E"/>
    <w:rsid w:val="00773A78"/>
    <w:rsid w:val="00774C12"/>
    <w:rsid w:val="00777344"/>
    <w:rsid w:val="007814F6"/>
    <w:rsid w:val="00783C5F"/>
    <w:rsid w:val="007868CF"/>
    <w:rsid w:val="00787817"/>
    <w:rsid w:val="007879E8"/>
    <w:rsid w:val="0079365B"/>
    <w:rsid w:val="00793BF6"/>
    <w:rsid w:val="00793EC0"/>
    <w:rsid w:val="00794871"/>
    <w:rsid w:val="00794D4D"/>
    <w:rsid w:val="00797A50"/>
    <w:rsid w:val="00797BC2"/>
    <w:rsid w:val="00797CEE"/>
    <w:rsid w:val="007A0927"/>
    <w:rsid w:val="007A2B54"/>
    <w:rsid w:val="007A394D"/>
    <w:rsid w:val="007A49E1"/>
    <w:rsid w:val="007A7C15"/>
    <w:rsid w:val="007B11BE"/>
    <w:rsid w:val="007C06CF"/>
    <w:rsid w:val="007C23ED"/>
    <w:rsid w:val="007C5E0C"/>
    <w:rsid w:val="007C7407"/>
    <w:rsid w:val="007D0715"/>
    <w:rsid w:val="007D3B39"/>
    <w:rsid w:val="007D504C"/>
    <w:rsid w:val="007E0045"/>
    <w:rsid w:val="007E04BE"/>
    <w:rsid w:val="007E5040"/>
    <w:rsid w:val="007F300B"/>
    <w:rsid w:val="007F35A4"/>
    <w:rsid w:val="007F465A"/>
    <w:rsid w:val="007F5C0A"/>
    <w:rsid w:val="007F6800"/>
    <w:rsid w:val="00801D9E"/>
    <w:rsid w:val="00801F86"/>
    <w:rsid w:val="0080494C"/>
    <w:rsid w:val="00815927"/>
    <w:rsid w:val="008219DD"/>
    <w:rsid w:val="0082362D"/>
    <w:rsid w:val="008243C6"/>
    <w:rsid w:val="00825C49"/>
    <w:rsid w:val="0082676D"/>
    <w:rsid w:val="0082686F"/>
    <w:rsid w:val="00826B66"/>
    <w:rsid w:val="00826BEF"/>
    <w:rsid w:val="00832B17"/>
    <w:rsid w:val="00832D09"/>
    <w:rsid w:val="0083409D"/>
    <w:rsid w:val="00836351"/>
    <w:rsid w:val="0084102A"/>
    <w:rsid w:val="0084117E"/>
    <w:rsid w:val="0084422B"/>
    <w:rsid w:val="00851278"/>
    <w:rsid w:val="00851932"/>
    <w:rsid w:val="008530C8"/>
    <w:rsid w:val="0085321E"/>
    <w:rsid w:val="0085326A"/>
    <w:rsid w:val="00854AF9"/>
    <w:rsid w:val="00857271"/>
    <w:rsid w:val="0085731C"/>
    <w:rsid w:val="008577B5"/>
    <w:rsid w:val="008611F7"/>
    <w:rsid w:val="00863354"/>
    <w:rsid w:val="00863D4A"/>
    <w:rsid w:val="008655FD"/>
    <w:rsid w:val="00870092"/>
    <w:rsid w:val="00870FFC"/>
    <w:rsid w:val="00872793"/>
    <w:rsid w:val="008735D8"/>
    <w:rsid w:val="008743C8"/>
    <w:rsid w:val="00876DB4"/>
    <w:rsid w:val="00882331"/>
    <w:rsid w:val="0088529F"/>
    <w:rsid w:val="00885B1F"/>
    <w:rsid w:val="008870CB"/>
    <w:rsid w:val="008908B0"/>
    <w:rsid w:val="00891202"/>
    <w:rsid w:val="008A0114"/>
    <w:rsid w:val="008A4CB5"/>
    <w:rsid w:val="008B0794"/>
    <w:rsid w:val="008C0439"/>
    <w:rsid w:val="008C124D"/>
    <w:rsid w:val="008C66C1"/>
    <w:rsid w:val="008C7C07"/>
    <w:rsid w:val="008D1582"/>
    <w:rsid w:val="008D15FD"/>
    <w:rsid w:val="008D1736"/>
    <w:rsid w:val="008D1AB9"/>
    <w:rsid w:val="008E2A4C"/>
    <w:rsid w:val="008E3A3E"/>
    <w:rsid w:val="008E3FAC"/>
    <w:rsid w:val="008E490C"/>
    <w:rsid w:val="008E4B79"/>
    <w:rsid w:val="008E63FB"/>
    <w:rsid w:val="008E6FF0"/>
    <w:rsid w:val="008F2AE0"/>
    <w:rsid w:val="008F373D"/>
    <w:rsid w:val="008F56AC"/>
    <w:rsid w:val="008F68A7"/>
    <w:rsid w:val="009001C3"/>
    <w:rsid w:val="00900F56"/>
    <w:rsid w:val="00902945"/>
    <w:rsid w:val="009030A5"/>
    <w:rsid w:val="009034C2"/>
    <w:rsid w:val="009038FD"/>
    <w:rsid w:val="00910D78"/>
    <w:rsid w:val="00911FEA"/>
    <w:rsid w:val="009126A0"/>
    <w:rsid w:val="009173AC"/>
    <w:rsid w:val="00921590"/>
    <w:rsid w:val="00921B9E"/>
    <w:rsid w:val="0092210A"/>
    <w:rsid w:val="0092361D"/>
    <w:rsid w:val="009236EA"/>
    <w:rsid w:val="009252E9"/>
    <w:rsid w:val="0093020C"/>
    <w:rsid w:val="00930E05"/>
    <w:rsid w:val="009310E2"/>
    <w:rsid w:val="009312A5"/>
    <w:rsid w:val="00932499"/>
    <w:rsid w:val="009336D5"/>
    <w:rsid w:val="00933F7E"/>
    <w:rsid w:val="00934006"/>
    <w:rsid w:val="00935DA8"/>
    <w:rsid w:val="00936813"/>
    <w:rsid w:val="009378A4"/>
    <w:rsid w:val="009440DB"/>
    <w:rsid w:val="00947947"/>
    <w:rsid w:val="00954464"/>
    <w:rsid w:val="0095449E"/>
    <w:rsid w:val="009600DF"/>
    <w:rsid w:val="009642EF"/>
    <w:rsid w:val="00965651"/>
    <w:rsid w:val="0096711B"/>
    <w:rsid w:val="00967F05"/>
    <w:rsid w:val="00971EED"/>
    <w:rsid w:val="009748ED"/>
    <w:rsid w:val="00975460"/>
    <w:rsid w:val="009758BD"/>
    <w:rsid w:val="009759AE"/>
    <w:rsid w:val="00980ADC"/>
    <w:rsid w:val="00982256"/>
    <w:rsid w:val="009828F6"/>
    <w:rsid w:val="00987E4E"/>
    <w:rsid w:val="00990C43"/>
    <w:rsid w:val="00992BF2"/>
    <w:rsid w:val="00992D1B"/>
    <w:rsid w:val="009952BA"/>
    <w:rsid w:val="00997030"/>
    <w:rsid w:val="00997206"/>
    <w:rsid w:val="009A007E"/>
    <w:rsid w:val="009A086E"/>
    <w:rsid w:val="009A31D0"/>
    <w:rsid w:val="009A3DCE"/>
    <w:rsid w:val="009A4512"/>
    <w:rsid w:val="009A4C93"/>
    <w:rsid w:val="009B3538"/>
    <w:rsid w:val="009B6092"/>
    <w:rsid w:val="009B67DF"/>
    <w:rsid w:val="009B785F"/>
    <w:rsid w:val="009C1159"/>
    <w:rsid w:val="009C1DB9"/>
    <w:rsid w:val="009C2D02"/>
    <w:rsid w:val="009C3779"/>
    <w:rsid w:val="009C5E81"/>
    <w:rsid w:val="009C6C1D"/>
    <w:rsid w:val="009D03AA"/>
    <w:rsid w:val="009D49E7"/>
    <w:rsid w:val="009D4E2F"/>
    <w:rsid w:val="009D589A"/>
    <w:rsid w:val="009D68EE"/>
    <w:rsid w:val="009E0FA5"/>
    <w:rsid w:val="009E2A01"/>
    <w:rsid w:val="009E33F6"/>
    <w:rsid w:val="009E3AFA"/>
    <w:rsid w:val="009E511B"/>
    <w:rsid w:val="009E60A0"/>
    <w:rsid w:val="009F1D1C"/>
    <w:rsid w:val="009F3892"/>
    <w:rsid w:val="009F3C18"/>
    <w:rsid w:val="009F4650"/>
    <w:rsid w:val="00A00C72"/>
    <w:rsid w:val="00A02BBC"/>
    <w:rsid w:val="00A03FF4"/>
    <w:rsid w:val="00A04F64"/>
    <w:rsid w:val="00A053F1"/>
    <w:rsid w:val="00A06897"/>
    <w:rsid w:val="00A1325A"/>
    <w:rsid w:val="00A16089"/>
    <w:rsid w:val="00A2040D"/>
    <w:rsid w:val="00A21460"/>
    <w:rsid w:val="00A21968"/>
    <w:rsid w:val="00A24B02"/>
    <w:rsid w:val="00A24C82"/>
    <w:rsid w:val="00A24CFD"/>
    <w:rsid w:val="00A255F5"/>
    <w:rsid w:val="00A26F79"/>
    <w:rsid w:val="00A322BD"/>
    <w:rsid w:val="00A35030"/>
    <w:rsid w:val="00A37BB9"/>
    <w:rsid w:val="00A40439"/>
    <w:rsid w:val="00A50038"/>
    <w:rsid w:val="00A5244D"/>
    <w:rsid w:val="00A52F59"/>
    <w:rsid w:val="00A54974"/>
    <w:rsid w:val="00A56363"/>
    <w:rsid w:val="00A563E4"/>
    <w:rsid w:val="00A6258C"/>
    <w:rsid w:val="00A6260F"/>
    <w:rsid w:val="00A62B3F"/>
    <w:rsid w:val="00A63D5E"/>
    <w:rsid w:val="00A654B4"/>
    <w:rsid w:val="00A71908"/>
    <w:rsid w:val="00A72886"/>
    <w:rsid w:val="00A72B22"/>
    <w:rsid w:val="00A734C7"/>
    <w:rsid w:val="00A77B11"/>
    <w:rsid w:val="00A80583"/>
    <w:rsid w:val="00A8113C"/>
    <w:rsid w:val="00A85246"/>
    <w:rsid w:val="00A87950"/>
    <w:rsid w:val="00A92170"/>
    <w:rsid w:val="00A93505"/>
    <w:rsid w:val="00A952C9"/>
    <w:rsid w:val="00A95C5A"/>
    <w:rsid w:val="00A97991"/>
    <w:rsid w:val="00AA1A0A"/>
    <w:rsid w:val="00AA26B9"/>
    <w:rsid w:val="00AA2F3D"/>
    <w:rsid w:val="00AA5DFE"/>
    <w:rsid w:val="00AB1852"/>
    <w:rsid w:val="00AB1B63"/>
    <w:rsid w:val="00AB4D6B"/>
    <w:rsid w:val="00AB79A8"/>
    <w:rsid w:val="00AB7A9A"/>
    <w:rsid w:val="00AB7B4E"/>
    <w:rsid w:val="00AB7DB3"/>
    <w:rsid w:val="00AC0FBC"/>
    <w:rsid w:val="00AC13DE"/>
    <w:rsid w:val="00AC2D22"/>
    <w:rsid w:val="00AC2ECE"/>
    <w:rsid w:val="00AC3FD5"/>
    <w:rsid w:val="00AC7419"/>
    <w:rsid w:val="00AC78D8"/>
    <w:rsid w:val="00AD1A1E"/>
    <w:rsid w:val="00AD5079"/>
    <w:rsid w:val="00AE1805"/>
    <w:rsid w:val="00AE1B77"/>
    <w:rsid w:val="00AE1D9D"/>
    <w:rsid w:val="00AE3465"/>
    <w:rsid w:val="00AE3A7F"/>
    <w:rsid w:val="00AE5DB4"/>
    <w:rsid w:val="00AE6958"/>
    <w:rsid w:val="00AF2424"/>
    <w:rsid w:val="00AF2744"/>
    <w:rsid w:val="00AF292D"/>
    <w:rsid w:val="00AF2F61"/>
    <w:rsid w:val="00AF3FFF"/>
    <w:rsid w:val="00AF6E89"/>
    <w:rsid w:val="00B03387"/>
    <w:rsid w:val="00B055D3"/>
    <w:rsid w:val="00B06058"/>
    <w:rsid w:val="00B06D44"/>
    <w:rsid w:val="00B1290C"/>
    <w:rsid w:val="00B13013"/>
    <w:rsid w:val="00B166F4"/>
    <w:rsid w:val="00B168DF"/>
    <w:rsid w:val="00B1735C"/>
    <w:rsid w:val="00B21C60"/>
    <w:rsid w:val="00B24456"/>
    <w:rsid w:val="00B26487"/>
    <w:rsid w:val="00B267B9"/>
    <w:rsid w:val="00B3005A"/>
    <w:rsid w:val="00B30F64"/>
    <w:rsid w:val="00B317F4"/>
    <w:rsid w:val="00B32BF9"/>
    <w:rsid w:val="00B32DCE"/>
    <w:rsid w:val="00B33BBD"/>
    <w:rsid w:val="00B41D14"/>
    <w:rsid w:val="00B44D5D"/>
    <w:rsid w:val="00B4612F"/>
    <w:rsid w:val="00B513BE"/>
    <w:rsid w:val="00B52A52"/>
    <w:rsid w:val="00B534BA"/>
    <w:rsid w:val="00B53C47"/>
    <w:rsid w:val="00B55D9B"/>
    <w:rsid w:val="00B55E32"/>
    <w:rsid w:val="00B612F3"/>
    <w:rsid w:val="00B61CB6"/>
    <w:rsid w:val="00B623EE"/>
    <w:rsid w:val="00B62C0F"/>
    <w:rsid w:val="00B63A7C"/>
    <w:rsid w:val="00B65889"/>
    <w:rsid w:val="00B659C0"/>
    <w:rsid w:val="00B6750A"/>
    <w:rsid w:val="00B67622"/>
    <w:rsid w:val="00B67D13"/>
    <w:rsid w:val="00B7017A"/>
    <w:rsid w:val="00B70B5D"/>
    <w:rsid w:val="00B71BA7"/>
    <w:rsid w:val="00B72547"/>
    <w:rsid w:val="00B74ED2"/>
    <w:rsid w:val="00B75CB7"/>
    <w:rsid w:val="00B815A8"/>
    <w:rsid w:val="00B828ED"/>
    <w:rsid w:val="00B83198"/>
    <w:rsid w:val="00B851D5"/>
    <w:rsid w:val="00B8559C"/>
    <w:rsid w:val="00B86DCD"/>
    <w:rsid w:val="00B9275C"/>
    <w:rsid w:val="00B9450D"/>
    <w:rsid w:val="00B94CA2"/>
    <w:rsid w:val="00B95B81"/>
    <w:rsid w:val="00B96761"/>
    <w:rsid w:val="00B979C2"/>
    <w:rsid w:val="00BA3DA8"/>
    <w:rsid w:val="00BA5626"/>
    <w:rsid w:val="00BA59F1"/>
    <w:rsid w:val="00BA61B2"/>
    <w:rsid w:val="00BB03D3"/>
    <w:rsid w:val="00BB0859"/>
    <w:rsid w:val="00BB3EFC"/>
    <w:rsid w:val="00BB52B7"/>
    <w:rsid w:val="00BC5642"/>
    <w:rsid w:val="00BC6185"/>
    <w:rsid w:val="00BC6F1B"/>
    <w:rsid w:val="00BC7702"/>
    <w:rsid w:val="00BD06BD"/>
    <w:rsid w:val="00BD0867"/>
    <w:rsid w:val="00BD351D"/>
    <w:rsid w:val="00BD43B7"/>
    <w:rsid w:val="00BD6B80"/>
    <w:rsid w:val="00BD7029"/>
    <w:rsid w:val="00BD703A"/>
    <w:rsid w:val="00BE1A98"/>
    <w:rsid w:val="00BE5F1C"/>
    <w:rsid w:val="00BE6598"/>
    <w:rsid w:val="00BE744E"/>
    <w:rsid w:val="00BF0B23"/>
    <w:rsid w:val="00BF12E2"/>
    <w:rsid w:val="00BF36E7"/>
    <w:rsid w:val="00BF5B85"/>
    <w:rsid w:val="00BF6E95"/>
    <w:rsid w:val="00BF752B"/>
    <w:rsid w:val="00C00C2B"/>
    <w:rsid w:val="00C01FBA"/>
    <w:rsid w:val="00C0241A"/>
    <w:rsid w:val="00C02F0A"/>
    <w:rsid w:val="00C0492E"/>
    <w:rsid w:val="00C04A27"/>
    <w:rsid w:val="00C0565D"/>
    <w:rsid w:val="00C07960"/>
    <w:rsid w:val="00C16EB9"/>
    <w:rsid w:val="00C20009"/>
    <w:rsid w:val="00C25A91"/>
    <w:rsid w:val="00C27429"/>
    <w:rsid w:val="00C313A2"/>
    <w:rsid w:val="00C342F5"/>
    <w:rsid w:val="00C34CB6"/>
    <w:rsid w:val="00C35EDD"/>
    <w:rsid w:val="00C41FEB"/>
    <w:rsid w:val="00C4438E"/>
    <w:rsid w:val="00C565DE"/>
    <w:rsid w:val="00C613A0"/>
    <w:rsid w:val="00C6423B"/>
    <w:rsid w:val="00C6452B"/>
    <w:rsid w:val="00C64A43"/>
    <w:rsid w:val="00C6537A"/>
    <w:rsid w:val="00C72539"/>
    <w:rsid w:val="00C73557"/>
    <w:rsid w:val="00C7458E"/>
    <w:rsid w:val="00C75674"/>
    <w:rsid w:val="00C76AF9"/>
    <w:rsid w:val="00C76B6C"/>
    <w:rsid w:val="00C773B3"/>
    <w:rsid w:val="00C80C4C"/>
    <w:rsid w:val="00C81EE7"/>
    <w:rsid w:val="00C83E4D"/>
    <w:rsid w:val="00C86BC3"/>
    <w:rsid w:val="00C90A61"/>
    <w:rsid w:val="00C94900"/>
    <w:rsid w:val="00C95079"/>
    <w:rsid w:val="00C9538D"/>
    <w:rsid w:val="00C95829"/>
    <w:rsid w:val="00C97933"/>
    <w:rsid w:val="00CA0228"/>
    <w:rsid w:val="00CA1044"/>
    <w:rsid w:val="00CA3F0F"/>
    <w:rsid w:val="00CA41A7"/>
    <w:rsid w:val="00CA4B8A"/>
    <w:rsid w:val="00CA601A"/>
    <w:rsid w:val="00CB0B74"/>
    <w:rsid w:val="00CB0E1F"/>
    <w:rsid w:val="00CB0F5F"/>
    <w:rsid w:val="00CB1AE2"/>
    <w:rsid w:val="00CB231F"/>
    <w:rsid w:val="00CB3B1B"/>
    <w:rsid w:val="00CB515E"/>
    <w:rsid w:val="00CB541A"/>
    <w:rsid w:val="00CB548A"/>
    <w:rsid w:val="00CB601C"/>
    <w:rsid w:val="00CB7A34"/>
    <w:rsid w:val="00CC408C"/>
    <w:rsid w:val="00CC7E0D"/>
    <w:rsid w:val="00CD2FAA"/>
    <w:rsid w:val="00CD3573"/>
    <w:rsid w:val="00CD74B3"/>
    <w:rsid w:val="00CE2739"/>
    <w:rsid w:val="00CE29EA"/>
    <w:rsid w:val="00CE7E9C"/>
    <w:rsid w:val="00CF03FB"/>
    <w:rsid w:val="00CF2F17"/>
    <w:rsid w:val="00CF538C"/>
    <w:rsid w:val="00CF6891"/>
    <w:rsid w:val="00D00E7B"/>
    <w:rsid w:val="00D02DDC"/>
    <w:rsid w:val="00D04AA1"/>
    <w:rsid w:val="00D07105"/>
    <w:rsid w:val="00D0728B"/>
    <w:rsid w:val="00D16406"/>
    <w:rsid w:val="00D1656B"/>
    <w:rsid w:val="00D1696F"/>
    <w:rsid w:val="00D16FAB"/>
    <w:rsid w:val="00D21821"/>
    <w:rsid w:val="00D22425"/>
    <w:rsid w:val="00D26B43"/>
    <w:rsid w:val="00D26ED8"/>
    <w:rsid w:val="00D27083"/>
    <w:rsid w:val="00D27DBE"/>
    <w:rsid w:val="00D30244"/>
    <w:rsid w:val="00D333C8"/>
    <w:rsid w:val="00D345FC"/>
    <w:rsid w:val="00D34843"/>
    <w:rsid w:val="00D348E2"/>
    <w:rsid w:val="00D3632D"/>
    <w:rsid w:val="00D372EB"/>
    <w:rsid w:val="00D401A8"/>
    <w:rsid w:val="00D40266"/>
    <w:rsid w:val="00D40285"/>
    <w:rsid w:val="00D42739"/>
    <w:rsid w:val="00D44568"/>
    <w:rsid w:val="00D45A25"/>
    <w:rsid w:val="00D46BB8"/>
    <w:rsid w:val="00D47D89"/>
    <w:rsid w:val="00D5284F"/>
    <w:rsid w:val="00D53086"/>
    <w:rsid w:val="00D544E9"/>
    <w:rsid w:val="00D562FF"/>
    <w:rsid w:val="00D56372"/>
    <w:rsid w:val="00D576D9"/>
    <w:rsid w:val="00D6041E"/>
    <w:rsid w:val="00D6049A"/>
    <w:rsid w:val="00D61B7B"/>
    <w:rsid w:val="00D63D58"/>
    <w:rsid w:val="00D63EF0"/>
    <w:rsid w:val="00D65177"/>
    <w:rsid w:val="00D653B2"/>
    <w:rsid w:val="00D66C6D"/>
    <w:rsid w:val="00D70C67"/>
    <w:rsid w:val="00D70F3B"/>
    <w:rsid w:val="00D71BB9"/>
    <w:rsid w:val="00D71C07"/>
    <w:rsid w:val="00D723C2"/>
    <w:rsid w:val="00D724B7"/>
    <w:rsid w:val="00D74978"/>
    <w:rsid w:val="00D76494"/>
    <w:rsid w:val="00D8021A"/>
    <w:rsid w:val="00D80E9A"/>
    <w:rsid w:val="00D825DA"/>
    <w:rsid w:val="00D829DE"/>
    <w:rsid w:val="00D8358B"/>
    <w:rsid w:val="00D863FC"/>
    <w:rsid w:val="00D90C57"/>
    <w:rsid w:val="00D93B4B"/>
    <w:rsid w:val="00D942D7"/>
    <w:rsid w:val="00D95CE2"/>
    <w:rsid w:val="00D95EB5"/>
    <w:rsid w:val="00D97D6C"/>
    <w:rsid w:val="00DA35BF"/>
    <w:rsid w:val="00DB0DDE"/>
    <w:rsid w:val="00DB148C"/>
    <w:rsid w:val="00DB1F5C"/>
    <w:rsid w:val="00DB33A0"/>
    <w:rsid w:val="00DC1088"/>
    <w:rsid w:val="00DC14DF"/>
    <w:rsid w:val="00DC4F1B"/>
    <w:rsid w:val="00DC7F75"/>
    <w:rsid w:val="00DD291D"/>
    <w:rsid w:val="00DD2DB4"/>
    <w:rsid w:val="00DD2E90"/>
    <w:rsid w:val="00DD35E8"/>
    <w:rsid w:val="00DD3DAA"/>
    <w:rsid w:val="00DD4AEB"/>
    <w:rsid w:val="00DD4C04"/>
    <w:rsid w:val="00DD6B58"/>
    <w:rsid w:val="00DE3C71"/>
    <w:rsid w:val="00DE42B6"/>
    <w:rsid w:val="00DE4EAF"/>
    <w:rsid w:val="00DE5F11"/>
    <w:rsid w:val="00DF0138"/>
    <w:rsid w:val="00DF21BC"/>
    <w:rsid w:val="00DF5249"/>
    <w:rsid w:val="00DF7A17"/>
    <w:rsid w:val="00E0019D"/>
    <w:rsid w:val="00E012E4"/>
    <w:rsid w:val="00E02944"/>
    <w:rsid w:val="00E02EF3"/>
    <w:rsid w:val="00E04962"/>
    <w:rsid w:val="00E1078E"/>
    <w:rsid w:val="00E10ECA"/>
    <w:rsid w:val="00E11F51"/>
    <w:rsid w:val="00E12311"/>
    <w:rsid w:val="00E126B1"/>
    <w:rsid w:val="00E17D76"/>
    <w:rsid w:val="00E20040"/>
    <w:rsid w:val="00E20942"/>
    <w:rsid w:val="00E221EC"/>
    <w:rsid w:val="00E22324"/>
    <w:rsid w:val="00E25A51"/>
    <w:rsid w:val="00E25B6C"/>
    <w:rsid w:val="00E261C1"/>
    <w:rsid w:val="00E265C4"/>
    <w:rsid w:val="00E30757"/>
    <w:rsid w:val="00E30DD4"/>
    <w:rsid w:val="00E317D9"/>
    <w:rsid w:val="00E33722"/>
    <w:rsid w:val="00E33ABB"/>
    <w:rsid w:val="00E341CA"/>
    <w:rsid w:val="00E36206"/>
    <w:rsid w:val="00E41A44"/>
    <w:rsid w:val="00E4462C"/>
    <w:rsid w:val="00E47CAF"/>
    <w:rsid w:val="00E60886"/>
    <w:rsid w:val="00E632D0"/>
    <w:rsid w:val="00E63F39"/>
    <w:rsid w:val="00E63FBC"/>
    <w:rsid w:val="00E665C9"/>
    <w:rsid w:val="00E702A9"/>
    <w:rsid w:val="00E70980"/>
    <w:rsid w:val="00E70EA0"/>
    <w:rsid w:val="00E7143F"/>
    <w:rsid w:val="00E8055F"/>
    <w:rsid w:val="00E81FEF"/>
    <w:rsid w:val="00E842A3"/>
    <w:rsid w:val="00E84C85"/>
    <w:rsid w:val="00E8549D"/>
    <w:rsid w:val="00E869DB"/>
    <w:rsid w:val="00E87CC2"/>
    <w:rsid w:val="00E87DD9"/>
    <w:rsid w:val="00E9284A"/>
    <w:rsid w:val="00E92FF5"/>
    <w:rsid w:val="00EA0D5E"/>
    <w:rsid w:val="00EA1706"/>
    <w:rsid w:val="00EA3539"/>
    <w:rsid w:val="00EA3B55"/>
    <w:rsid w:val="00EA3F87"/>
    <w:rsid w:val="00EA473B"/>
    <w:rsid w:val="00EA65C9"/>
    <w:rsid w:val="00EA65E4"/>
    <w:rsid w:val="00EA781A"/>
    <w:rsid w:val="00EB0153"/>
    <w:rsid w:val="00EB0658"/>
    <w:rsid w:val="00EB2154"/>
    <w:rsid w:val="00EB4389"/>
    <w:rsid w:val="00EB48FB"/>
    <w:rsid w:val="00EB54E5"/>
    <w:rsid w:val="00EB6D86"/>
    <w:rsid w:val="00EB7655"/>
    <w:rsid w:val="00EC131C"/>
    <w:rsid w:val="00EC1355"/>
    <w:rsid w:val="00EC270C"/>
    <w:rsid w:val="00EC7CAC"/>
    <w:rsid w:val="00ED404B"/>
    <w:rsid w:val="00ED506A"/>
    <w:rsid w:val="00ED6DEF"/>
    <w:rsid w:val="00EE197A"/>
    <w:rsid w:val="00EE1D8E"/>
    <w:rsid w:val="00EE28A5"/>
    <w:rsid w:val="00EE531A"/>
    <w:rsid w:val="00EE7C2A"/>
    <w:rsid w:val="00EF0E67"/>
    <w:rsid w:val="00EF1205"/>
    <w:rsid w:val="00EF27EB"/>
    <w:rsid w:val="00EF4E53"/>
    <w:rsid w:val="00EF7609"/>
    <w:rsid w:val="00F00D31"/>
    <w:rsid w:val="00F0133D"/>
    <w:rsid w:val="00F03268"/>
    <w:rsid w:val="00F03308"/>
    <w:rsid w:val="00F07E46"/>
    <w:rsid w:val="00F11364"/>
    <w:rsid w:val="00F13159"/>
    <w:rsid w:val="00F14926"/>
    <w:rsid w:val="00F218D8"/>
    <w:rsid w:val="00F21B83"/>
    <w:rsid w:val="00F22EDA"/>
    <w:rsid w:val="00F249F8"/>
    <w:rsid w:val="00F26102"/>
    <w:rsid w:val="00F31954"/>
    <w:rsid w:val="00F31C9F"/>
    <w:rsid w:val="00F33991"/>
    <w:rsid w:val="00F3558D"/>
    <w:rsid w:val="00F368AE"/>
    <w:rsid w:val="00F41426"/>
    <w:rsid w:val="00F41A74"/>
    <w:rsid w:val="00F42856"/>
    <w:rsid w:val="00F44B36"/>
    <w:rsid w:val="00F44E33"/>
    <w:rsid w:val="00F45F5C"/>
    <w:rsid w:val="00F467CB"/>
    <w:rsid w:val="00F47F87"/>
    <w:rsid w:val="00F53DE3"/>
    <w:rsid w:val="00F5559E"/>
    <w:rsid w:val="00F56D3B"/>
    <w:rsid w:val="00F62889"/>
    <w:rsid w:val="00F62943"/>
    <w:rsid w:val="00F67463"/>
    <w:rsid w:val="00F6756D"/>
    <w:rsid w:val="00F67715"/>
    <w:rsid w:val="00F73E6C"/>
    <w:rsid w:val="00F763D0"/>
    <w:rsid w:val="00F77471"/>
    <w:rsid w:val="00F77D5E"/>
    <w:rsid w:val="00F81083"/>
    <w:rsid w:val="00F81C46"/>
    <w:rsid w:val="00F821EB"/>
    <w:rsid w:val="00F822BA"/>
    <w:rsid w:val="00F83006"/>
    <w:rsid w:val="00F8401C"/>
    <w:rsid w:val="00F852FC"/>
    <w:rsid w:val="00F85B70"/>
    <w:rsid w:val="00F87552"/>
    <w:rsid w:val="00F9048B"/>
    <w:rsid w:val="00F927B2"/>
    <w:rsid w:val="00F930B9"/>
    <w:rsid w:val="00F94DAA"/>
    <w:rsid w:val="00F967B1"/>
    <w:rsid w:val="00F97B23"/>
    <w:rsid w:val="00FA01F5"/>
    <w:rsid w:val="00FA05EE"/>
    <w:rsid w:val="00FA0F19"/>
    <w:rsid w:val="00FA152D"/>
    <w:rsid w:val="00FA59C7"/>
    <w:rsid w:val="00FA6CA8"/>
    <w:rsid w:val="00FB2CB0"/>
    <w:rsid w:val="00FB6C24"/>
    <w:rsid w:val="00FC0851"/>
    <w:rsid w:val="00FC0E5B"/>
    <w:rsid w:val="00FC560E"/>
    <w:rsid w:val="00FC58BC"/>
    <w:rsid w:val="00FC60F8"/>
    <w:rsid w:val="00FC6252"/>
    <w:rsid w:val="00FD0EB4"/>
    <w:rsid w:val="00FD175F"/>
    <w:rsid w:val="00FD315F"/>
    <w:rsid w:val="00FD5467"/>
    <w:rsid w:val="00FD5C63"/>
    <w:rsid w:val="00FD6A44"/>
    <w:rsid w:val="00FE0CD2"/>
    <w:rsid w:val="00FE1427"/>
    <w:rsid w:val="00FE2C42"/>
    <w:rsid w:val="00FE2F27"/>
    <w:rsid w:val="00FE7876"/>
    <w:rsid w:val="00FF1A10"/>
    <w:rsid w:val="00FF3085"/>
    <w:rsid w:val="00FF3132"/>
    <w:rsid w:val="00FF41FD"/>
    <w:rsid w:val="00FF758F"/>
    <w:rsid w:val="00FF7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EBFC2D"/>
  <w15:chartTrackingRefBased/>
  <w15:docId w15:val="{0B13C34E-D59C-4E22-99BA-DC444CA7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lang w:val="en-GB" w:eastAsia="en-US" w:bidi="ar-SA"/>
      </w:rPr>
    </w:rPrDefault>
    <w:pPrDefault>
      <w:pPr>
        <w:spacing w:line="240" w:lineRule="atLeast"/>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F1205"/>
  </w:style>
  <w:style w:type="paragraph" w:styleId="Heading1">
    <w:name w:val="heading 1"/>
    <w:basedOn w:val="Normal"/>
    <w:next w:val="Normal"/>
    <w:link w:val="Heading1Char"/>
    <w:uiPriority w:val="9"/>
    <w:qFormat/>
    <w:rsid w:val="00E92FF5"/>
    <w:pPr>
      <w:keepNext/>
      <w:keepLines/>
      <w:spacing w:after="120"/>
      <w:outlineLvl w:val="0"/>
    </w:pPr>
    <w:rPr>
      <w:rFonts w:eastAsiaTheme="majorEastAsia" w:cs="Arial"/>
      <w:color w:val="87189D"/>
      <w:sz w:val="32"/>
      <w:szCs w:val="32"/>
    </w:rPr>
  </w:style>
  <w:style w:type="paragraph" w:styleId="Heading2">
    <w:name w:val="heading 2"/>
    <w:basedOn w:val="Normal"/>
    <w:next w:val="Normal"/>
    <w:link w:val="Heading2Char"/>
    <w:uiPriority w:val="9"/>
    <w:unhideWhenUsed/>
    <w:qFormat/>
    <w:rsid w:val="00E92FF5"/>
    <w:pPr>
      <w:spacing w:after="120"/>
      <w:outlineLvl w:val="1"/>
    </w:pPr>
    <w:rPr>
      <w:bCs/>
      <w:color w:val="87189D"/>
      <w:sz w:val="28"/>
      <w:szCs w:val="28"/>
    </w:rPr>
  </w:style>
  <w:style w:type="paragraph" w:styleId="Heading3">
    <w:name w:val="heading 3"/>
    <w:basedOn w:val="Heading2"/>
    <w:next w:val="Normal"/>
    <w:link w:val="Heading3Char"/>
    <w:uiPriority w:val="9"/>
    <w:unhideWhenUsed/>
    <w:qFormat/>
    <w:rsid w:val="00E92FF5"/>
    <w:pPr>
      <w:outlineLvl w:val="2"/>
    </w:pPr>
  </w:style>
  <w:style w:type="paragraph" w:styleId="Heading4">
    <w:name w:val="heading 4"/>
    <w:basedOn w:val="Normal"/>
    <w:next w:val="Normal"/>
    <w:link w:val="Heading4Char"/>
    <w:uiPriority w:val="9"/>
    <w:unhideWhenUsed/>
    <w:qFormat/>
    <w:rsid w:val="002C7562"/>
    <w:pPr>
      <w:spacing w:after="120"/>
      <w:outlineLvl w:val="3"/>
    </w:pPr>
    <w:rPr>
      <w:sz w:val="24"/>
    </w:rPr>
  </w:style>
  <w:style w:type="paragraph" w:styleId="Heading5">
    <w:name w:val="heading 5"/>
    <w:basedOn w:val="Normal"/>
    <w:next w:val="Normal"/>
    <w:link w:val="Heading5Char"/>
    <w:uiPriority w:val="9"/>
    <w:semiHidden/>
    <w:unhideWhenUsed/>
    <w:rsid w:val="00153D13"/>
    <w:pPr>
      <w:keepNext/>
      <w:keepLines/>
      <w:spacing w:before="40"/>
      <w:outlineLvl w:val="4"/>
    </w:pPr>
    <w:rPr>
      <w:rFonts w:eastAsiaTheme="majorEastAsia" w:cstheme="majorBidi"/>
      <w:color w:val="87189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ListBlack">
    <w:name w:val="Bullet List Black"/>
    <w:basedOn w:val="Normal"/>
    <w:uiPriority w:val="4"/>
    <w:qFormat/>
    <w:rsid w:val="00836351"/>
    <w:pPr>
      <w:numPr>
        <w:numId w:val="8"/>
      </w:numPr>
      <w:spacing w:after="60"/>
      <w:ind w:left="630" w:hanging="360"/>
    </w:pPr>
    <w:rPr>
      <w:szCs w:val="22"/>
    </w:rPr>
  </w:style>
  <w:style w:type="paragraph" w:customStyle="1" w:styleId="BulletListOrange">
    <w:name w:val="Bullet List Orange"/>
    <w:uiPriority w:val="2"/>
    <w:qFormat/>
    <w:rsid w:val="00836351"/>
    <w:pPr>
      <w:numPr>
        <w:numId w:val="7"/>
      </w:numPr>
      <w:spacing w:after="60"/>
      <w:ind w:left="630"/>
    </w:pPr>
    <w:rPr>
      <w:lang w:eastAsia="en-GB"/>
    </w:rPr>
  </w:style>
  <w:style w:type="paragraph" w:customStyle="1" w:styleId="NumberListBlack">
    <w:name w:val="Number List Black"/>
    <w:uiPriority w:val="5"/>
    <w:qFormat/>
    <w:rsid w:val="002C7562"/>
    <w:pPr>
      <w:numPr>
        <w:numId w:val="1"/>
      </w:numPr>
      <w:spacing w:after="60"/>
    </w:pPr>
  </w:style>
  <w:style w:type="paragraph" w:customStyle="1" w:styleId="NumberListGenPurple">
    <w:name w:val="Number List Gen Purple"/>
    <w:uiPriority w:val="5"/>
    <w:qFormat/>
    <w:rsid w:val="00AE5DB4"/>
    <w:pPr>
      <w:numPr>
        <w:numId w:val="2"/>
      </w:numPr>
      <w:spacing w:after="60"/>
    </w:pPr>
  </w:style>
  <w:style w:type="paragraph" w:customStyle="1" w:styleId="LetterListBlack">
    <w:name w:val="Letter List Black"/>
    <w:uiPriority w:val="5"/>
    <w:qFormat/>
    <w:rsid w:val="002C7562"/>
    <w:pPr>
      <w:numPr>
        <w:numId w:val="3"/>
      </w:numPr>
      <w:spacing w:after="60"/>
    </w:pPr>
  </w:style>
  <w:style w:type="paragraph" w:customStyle="1" w:styleId="LetterListGenPurple">
    <w:name w:val="Letter List Gen Purple"/>
    <w:uiPriority w:val="5"/>
    <w:qFormat/>
    <w:rsid w:val="00AE5DB4"/>
    <w:pPr>
      <w:numPr>
        <w:numId w:val="4"/>
      </w:numPr>
      <w:spacing w:after="60"/>
    </w:pPr>
  </w:style>
  <w:style w:type="paragraph" w:customStyle="1" w:styleId="NumberedHeading1">
    <w:name w:val="Numbered Heading 1"/>
    <w:basedOn w:val="Heading1"/>
    <w:uiPriority w:val="5"/>
    <w:qFormat/>
    <w:rsid w:val="00684225"/>
    <w:pPr>
      <w:keepNext w:val="0"/>
      <w:keepLines w:val="0"/>
      <w:numPr>
        <w:numId w:val="5"/>
      </w:numPr>
      <w:tabs>
        <w:tab w:val="left" w:pos="426"/>
      </w:tabs>
    </w:pPr>
    <w:rPr>
      <w:bCs/>
    </w:rPr>
  </w:style>
  <w:style w:type="character" w:customStyle="1" w:styleId="Heading1Char">
    <w:name w:val="Heading 1 Char"/>
    <w:basedOn w:val="DefaultParagraphFont"/>
    <w:link w:val="Heading1"/>
    <w:rsid w:val="00E92FF5"/>
    <w:rPr>
      <w:rFonts w:eastAsiaTheme="majorEastAsia" w:cs="Arial"/>
      <w:color w:val="87189D"/>
      <w:sz w:val="32"/>
      <w:szCs w:val="32"/>
    </w:rPr>
  </w:style>
  <w:style w:type="paragraph" w:customStyle="1" w:styleId="NumberedHeading2">
    <w:name w:val="Numbered Heading 2"/>
    <w:basedOn w:val="Heading2"/>
    <w:uiPriority w:val="5"/>
    <w:qFormat/>
    <w:rsid w:val="00684225"/>
    <w:pPr>
      <w:numPr>
        <w:ilvl w:val="1"/>
        <w:numId w:val="5"/>
      </w:numPr>
    </w:pPr>
  </w:style>
  <w:style w:type="character" w:customStyle="1" w:styleId="Heading2Char">
    <w:name w:val="Heading 2 Char"/>
    <w:basedOn w:val="DefaultParagraphFont"/>
    <w:link w:val="Heading2"/>
    <w:rsid w:val="00E92FF5"/>
    <w:rPr>
      <w:bCs/>
      <w:color w:val="87189D"/>
      <w:sz w:val="28"/>
      <w:szCs w:val="28"/>
    </w:rPr>
  </w:style>
  <w:style w:type="paragraph" w:customStyle="1" w:styleId="NumberedHeading3">
    <w:name w:val="Numbered Heading 3"/>
    <w:basedOn w:val="Heading3"/>
    <w:uiPriority w:val="5"/>
    <w:qFormat/>
    <w:rsid w:val="005D6BFF"/>
    <w:pPr>
      <w:numPr>
        <w:ilvl w:val="2"/>
        <w:numId w:val="5"/>
      </w:numPr>
    </w:pPr>
    <w:rPr>
      <w:sz w:val="24"/>
    </w:rPr>
  </w:style>
  <w:style w:type="character" w:customStyle="1" w:styleId="Heading3Char">
    <w:name w:val="Heading 3 Char"/>
    <w:basedOn w:val="DefaultParagraphFont"/>
    <w:link w:val="Heading3"/>
    <w:rsid w:val="00E92FF5"/>
    <w:rPr>
      <w:bCs/>
      <w:color w:val="87189D"/>
      <w:sz w:val="28"/>
      <w:szCs w:val="28"/>
    </w:rPr>
  </w:style>
  <w:style w:type="paragraph" w:customStyle="1" w:styleId="NumberedHeading4">
    <w:name w:val="Numbered Heading 4"/>
    <w:basedOn w:val="Heading4"/>
    <w:uiPriority w:val="5"/>
    <w:qFormat/>
    <w:rsid w:val="005D6BFF"/>
    <w:pPr>
      <w:numPr>
        <w:ilvl w:val="3"/>
        <w:numId w:val="5"/>
      </w:numPr>
      <w:tabs>
        <w:tab w:val="left" w:pos="993"/>
      </w:tabs>
    </w:pPr>
  </w:style>
  <w:style w:type="character" w:customStyle="1" w:styleId="Heading4Char">
    <w:name w:val="Heading 4 Char"/>
    <w:basedOn w:val="DefaultParagraphFont"/>
    <w:link w:val="Heading4"/>
    <w:rsid w:val="002C7562"/>
    <w:rPr>
      <w:sz w:val="24"/>
    </w:rPr>
  </w:style>
  <w:style w:type="paragraph" w:customStyle="1" w:styleId="TableHeading">
    <w:name w:val="Table Heading"/>
    <w:basedOn w:val="Normal"/>
    <w:uiPriority w:val="6"/>
    <w:qFormat/>
    <w:rsid w:val="00EB7655"/>
    <w:pPr>
      <w:spacing w:before="120" w:after="120"/>
    </w:pPr>
    <w:rPr>
      <w:color w:val="FFFFFF" w:themeColor="background1"/>
    </w:rPr>
  </w:style>
  <w:style w:type="paragraph" w:customStyle="1" w:styleId="TableText">
    <w:name w:val="Table Text"/>
    <w:basedOn w:val="Normal"/>
    <w:uiPriority w:val="6"/>
    <w:qFormat/>
    <w:rsid w:val="00EB7655"/>
    <w:pPr>
      <w:spacing w:before="120" w:after="120" w:line="220" w:lineRule="atLeast"/>
    </w:pPr>
    <w:rPr>
      <w:color w:val="55575A" w:themeColor="accent2"/>
      <w:sz w:val="18"/>
    </w:rPr>
  </w:style>
  <w:style w:type="paragraph" w:styleId="Title">
    <w:name w:val="Title"/>
    <w:basedOn w:val="Normal"/>
    <w:next w:val="Normal"/>
    <w:link w:val="TitleChar"/>
    <w:uiPriority w:val="10"/>
    <w:qFormat/>
    <w:rsid w:val="00EB7655"/>
    <w:pPr>
      <w:spacing w:after="20" w:line="560" w:lineRule="atLeast"/>
    </w:pPr>
    <w:rPr>
      <w:b/>
      <w:caps/>
      <w:color w:val="FFFFFF" w:themeColor="background1"/>
      <w:sz w:val="52"/>
    </w:rPr>
  </w:style>
  <w:style w:type="character" w:customStyle="1" w:styleId="TitleChar">
    <w:name w:val="Title Char"/>
    <w:basedOn w:val="DefaultParagraphFont"/>
    <w:link w:val="Title"/>
    <w:uiPriority w:val="10"/>
    <w:rsid w:val="00EB7655"/>
    <w:rPr>
      <w:b/>
      <w:caps/>
      <w:color w:val="FFFFFF" w:themeColor="background1"/>
      <w:sz w:val="52"/>
    </w:rPr>
  </w:style>
  <w:style w:type="paragraph" w:styleId="Subtitle">
    <w:name w:val="Subtitle"/>
    <w:basedOn w:val="Normal"/>
    <w:next w:val="Normal"/>
    <w:link w:val="SubtitleChar"/>
    <w:uiPriority w:val="11"/>
    <w:qFormat/>
    <w:rsid w:val="00EB7655"/>
    <w:pPr>
      <w:spacing w:line="400" w:lineRule="atLeast"/>
    </w:pPr>
    <w:rPr>
      <w:color w:val="FFFFFF" w:themeColor="background1"/>
      <w:sz w:val="36"/>
    </w:rPr>
  </w:style>
  <w:style w:type="character" w:customStyle="1" w:styleId="SubtitleChar">
    <w:name w:val="Subtitle Char"/>
    <w:basedOn w:val="DefaultParagraphFont"/>
    <w:link w:val="Subtitle"/>
    <w:uiPriority w:val="11"/>
    <w:rsid w:val="00EB7655"/>
    <w:rPr>
      <w:color w:val="FFFFFF" w:themeColor="background1"/>
      <w:sz w:val="36"/>
    </w:rPr>
  </w:style>
  <w:style w:type="paragraph" w:styleId="BodyText">
    <w:name w:val="Body Text"/>
    <w:basedOn w:val="Normal"/>
    <w:link w:val="BodyTextChar"/>
    <w:uiPriority w:val="1"/>
    <w:qFormat/>
    <w:rsid w:val="002C7562"/>
    <w:pPr>
      <w:spacing w:after="120"/>
    </w:pPr>
  </w:style>
  <w:style w:type="character" w:customStyle="1" w:styleId="BodyTextChar">
    <w:name w:val="Body Text Char"/>
    <w:basedOn w:val="DefaultParagraphFont"/>
    <w:link w:val="BodyText"/>
    <w:uiPriority w:val="1"/>
    <w:rsid w:val="002C7562"/>
  </w:style>
  <w:style w:type="paragraph" w:customStyle="1" w:styleId="Accreditation">
    <w:name w:val="Accreditation"/>
    <w:basedOn w:val="Normal"/>
    <w:uiPriority w:val="2"/>
    <w:rsid w:val="0024659E"/>
    <w:pPr>
      <w:spacing w:line="200" w:lineRule="atLeast"/>
    </w:pPr>
    <w:rPr>
      <w:color w:val="87189D"/>
      <w:sz w:val="16"/>
    </w:rPr>
  </w:style>
  <w:style w:type="paragraph" w:customStyle="1" w:styleId="DividerSubtitle">
    <w:name w:val="Divider Subtitle"/>
    <w:basedOn w:val="Normal"/>
    <w:link w:val="DividerSubtitleChar"/>
    <w:uiPriority w:val="2"/>
    <w:rsid w:val="00EB7655"/>
    <w:pPr>
      <w:spacing w:line="360" w:lineRule="atLeast"/>
    </w:pPr>
    <w:rPr>
      <w:color w:val="FFFFFF" w:themeColor="background1"/>
      <w:sz w:val="32"/>
    </w:rPr>
  </w:style>
  <w:style w:type="paragraph" w:customStyle="1" w:styleId="AltDividerSubtitle">
    <w:name w:val="Alt Divider Subtitle"/>
    <w:basedOn w:val="DividerSubtitle"/>
    <w:link w:val="AltDividerSubtitleChar"/>
    <w:uiPriority w:val="2"/>
    <w:rsid w:val="00EB7655"/>
    <w:rPr>
      <w:color w:val="B3B3B3" w:themeColor="background2"/>
    </w:rPr>
  </w:style>
  <w:style w:type="paragraph" w:customStyle="1" w:styleId="DividerTitle">
    <w:name w:val="Divider Title"/>
    <w:basedOn w:val="Normal"/>
    <w:link w:val="DividerTitleChar"/>
    <w:uiPriority w:val="2"/>
    <w:rsid w:val="002D2F6F"/>
    <w:pPr>
      <w:spacing w:after="20" w:line="560" w:lineRule="atLeast"/>
    </w:pPr>
    <w:rPr>
      <w:rFonts w:ascii="Arial Bold" w:hAnsi="Arial Bold"/>
      <w:b/>
      <w:caps/>
      <w:color w:val="FFFFFF" w:themeColor="background1"/>
      <w:sz w:val="48"/>
    </w:rPr>
  </w:style>
  <w:style w:type="paragraph" w:customStyle="1" w:styleId="AltDividerTitle">
    <w:name w:val="Alt Divider Title"/>
    <w:basedOn w:val="DividerTitle"/>
    <w:link w:val="AltDividerTitleChar"/>
    <w:uiPriority w:val="2"/>
    <w:rsid w:val="00C34CB6"/>
    <w:pPr>
      <w:spacing w:line="520" w:lineRule="atLeast"/>
    </w:pPr>
    <w:rPr>
      <w:color w:val="B3B3B3" w:themeColor="background2"/>
    </w:rPr>
  </w:style>
  <w:style w:type="paragraph" w:customStyle="1" w:styleId="AltSubtitle">
    <w:name w:val="Alt Subtitle"/>
    <w:basedOn w:val="Subtitle"/>
    <w:link w:val="AltSubtitleChar"/>
    <w:uiPriority w:val="2"/>
    <w:rsid w:val="002209E7"/>
    <w:rPr>
      <w:color w:val="000000"/>
    </w:rPr>
  </w:style>
  <w:style w:type="paragraph" w:customStyle="1" w:styleId="AltTitle">
    <w:name w:val="Alt Title"/>
    <w:basedOn w:val="Title"/>
    <w:link w:val="AltTitleChar"/>
    <w:uiPriority w:val="2"/>
    <w:rsid w:val="00EC131C"/>
    <w:rPr>
      <w:color w:val="87189D"/>
    </w:rPr>
  </w:style>
  <w:style w:type="table" w:customStyle="1" w:styleId="Bid-ReportTable">
    <w:name w:val="Bid - Report Table"/>
    <w:basedOn w:val="TableNormal"/>
    <w:uiPriority w:val="99"/>
    <w:rsid w:val="000D721E"/>
    <w:pPr>
      <w:spacing w:before="120" w:after="120" w:line="220" w:lineRule="atLeast"/>
    </w:pPr>
    <w:rPr>
      <w:sz w:val="18"/>
    </w:rPr>
    <w:tblPr>
      <w:tblStyleRowBandSize w:val="1"/>
    </w:tblPr>
    <w:tcPr>
      <w:vAlign w:val="center"/>
    </w:tcPr>
    <w:tblStylePr w:type="firstRow">
      <w:pPr>
        <w:wordWrap/>
        <w:spacing w:line="240" w:lineRule="atLeast"/>
      </w:pPr>
      <w:rPr>
        <w:rFonts w:ascii="Arial" w:hAnsi="Arial"/>
        <w:color w:val="FFFFFF" w:themeColor="background1"/>
        <w:sz w:val="20"/>
      </w:rPr>
      <w:tblPr/>
      <w:tcPr>
        <w:tcBorders>
          <w:top w:val="nil"/>
          <w:left w:val="nil"/>
          <w:bottom w:val="nil"/>
          <w:right w:val="nil"/>
          <w:insideH w:val="nil"/>
          <w:insideV w:val="single" w:sz="24" w:space="0" w:color="FFFFFF" w:themeColor="background1"/>
          <w:tl2br w:val="nil"/>
          <w:tr2bl w:val="nil"/>
        </w:tcBorders>
        <w:shd w:val="clear" w:color="auto" w:fill="E4610F" w:themeFill="text1"/>
      </w:tcPr>
    </w:tblStylePr>
    <w:tblStylePr w:type="lastRow">
      <w:tblPr/>
      <w:tcPr>
        <w:tcBorders>
          <w:top w:val="nil"/>
          <w:left w:val="nil"/>
          <w:bottom w:val="single" w:sz="4" w:space="0" w:color="E4610F" w:themeColor="text1"/>
          <w:right w:val="nil"/>
          <w:insideH w:val="nil"/>
          <w:insideV w:val="nil"/>
          <w:tl2br w:val="nil"/>
          <w:tr2bl w:val="nil"/>
        </w:tcBorders>
      </w:tcPr>
    </w:tblStylePr>
    <w:tblStylePr w:type="band1Horz">
      <w:tblPr/>
      <w:tcPr>
        <w:tcBorders>
          <w:top w:val="nil"/>
          <w:left w:val="nil"/>
          <w:bottom w:val="single" w:sz="4" w:space="0" w:color="55575A" w:themeColor="accent2"/>
          <w:right w:val="nil"/>
          <w:insideH w:val="nil"/>
          <w:insideV w:val="nil"/>
          <w:tl2br w:val="nil"/>
          <w:tr2bl w:val="nil"/>
        </w:tcBorders>
      </w:tcPr>
    </w:tblStylePr>
    <w:tblStylePr w:type="band2Horz">
      <w:tblPr/>
      <w:tcPr>
        <w:tcBorders>
          <w:top w:val="nil"/>
          <w:left w:val="nil"/>
          <w:bottom w:val="single" w:sz="4" w:space="0" w:color="55575A" w:themeColor="accent2"/>
          <w:right w:val="nil"/>
          <w:insideH w:val="nil"/>
          <w:insideV w:val="nil"/>
          <w:tl2br w:val="nil"/>
          <w:tr2bl w:val="nil"/>
        </w:tcBorders>
      </w:tcPr>
    </w:tblStylePr>
  </w:style>
  <w:style w:type="paragraph" w:customStyle="1" w:styleId="ClientQuote">
    <w:name w:val="Client Quote"/>
    <w:basedOn w:val="Normal"/>
    <w:uiPriority w:val="2"/>
    <w:rsid w:val="00EC131C"/>
    <w:pPr>
      <w:spacing w:after="360"/>
    </w:pPr>
    <w:rPr>
      <w:b/>
      <w:i/>
      <w:color w:val="87189D"/>
    </w:rPr>
  </w:style>
  <w:style w:type="paragraph" w:customStyle="1" w:styleId="CompanyAddress">
    <w:name w:val="Company Address"/>
    <w:basedOn w:val="Normal"/>
    <w:link w:val="CompanyAddressChar"/>
    <w:uiPriority w:val="2"/>
    <w:rsid w:val="00EB7655"/>
    <w:pPr>
      <w:spacing w:after="120"/>
    </w:pPr>
  </w:style>
  <w:style w:type="paragraph" w:customStyle="1" w:styleId="CompanyName">
    <w:name w:val="Company Name"/>
    <w:basedOn w:val="Normal"/>
    <w:link w:val="CompanyNameChar"/>
    <w:uiPriority w:val="2"/>
    <w:rsid w:val="00EC131C"/>
    <w:pPr>
      <w:spacing w:after="240"/>
    </w:pPr>
    <w:rPr>
      <w:b/>
      <w:color w:val="87189D"/>
    </w:rPr>
  </w:style>
  <w:style w:type="paragraph" w:customStyle="1" w:styleId="CompanyWeb">
    <w:name w:val="Company Web"/>
    <w:basedOn w:val="Normal"/>
    <w:link w:val="CompanyWebChar"/>
    <w:uiPriority w:val="2"/>
    <w:rsid w:val="00153D13"/>
    <w:rPr>
      <w:b/>
      <w:color w:val="87189D"/>
      <w:sz w:val="18"/>
    </w:rPr>
  </w:style>
  <w:style w:type="paragraph" w:customStyle="1" w:styleId="CoverDate">
    <w:name w:val="Cover Date"/>
    <w:basedOn w:val="Normal"/>
    <w:link w:val="CoverDateChar"/>
    <w:uiPriority w:val="2"/>
    <w:rsid w:val="006A74AA"/>
    <w:pPr>
      <w:spacing w:line="220" w:lineRule="atLeast"/>
    </w:pPr>
    <w:rPr>
      <w:caps/>
      <w:sz w:val="18"/>
    </w:rPr>
  </w:style>
  <w:style w:type="paragraph" w:customStyle="1" w:styleId="DataDescriptor">
    <w:name w:val="Data Descriptor"/>
    <w:basedOn w:val="Normal"/>
    <w:uiPriority w:val="2"/>
    <w:rsid w:val="00EB7655"/>
    <w:pPr>
      <w:spacing w:line="220" w:lineRule="atLeast"/>
    </w:pPr>
    <w:rPr>
      <w:b/>
      <w:sz w:val="18"/>
    </w:rPr>
  </w:style>
  <w:style w:type="paragraph" w:customStyle="1" w:styleId="DataFigure">
    <w:name w:val="Data Figure"/>
    <w:basedOn w:val="Normal"/>
    <w:uiPriority w:val="2"/>
    <w:rsid w:val="00153D13"/>
    <w:pPr>
      <w:spacing w:after="120" w:line="660" w:lineRule="atLeast"/>
    </w:pPr>
    <w:rPr>
      <w:color w:val="87189D"/>
      <w:sz w:val="60"/>
      <w:szCs w:val="60"/>
    </w:rPr>
  </w:style>
  <w:style w:type="paragraph" w:styleId="Footer">
    <w:name w:val="footer"/>
    <w:aliases w:val="Footer Text"/>
    <w:basedOn w:val="Normal"/>
    <w:link w:val="FooterChar"/>
    <w:uiPriority w:val="99"/>
    <w:unhideWhenUsed/>
    <w:rsid w:val="00EB7655"/>
    <w:pPr>
      <w:spacing w:line="220" w:lineRule="atLeast"/>
    </w:pPr>
    <w:rPr>
      <w:sz w:val="18"/>
    </w:rPr>
  </w:style>
  <w:style w:type="character" w:customStyle="1" w:styleId="FooterChar">
    <w:name w:val="Footer Char"/>
    <w:aliases w:val="Footer Text Char"/>
    <w:basedOn w:val="DefaultParagraphFont"/>
    <w:link w:val="Footer"/>
    <w:uiPriority w:val="99"/>
    <w:rsid w:val="00EB7655"/>
    <w:rPr>
      <w:sz w:val="18"/>
    </w:rPr>
  </w:style>
  <w:style w:type="table" w:styleId="GridTable4">
    <w:name w:val="Grid Table 4"/>
    <w:basedOn w:val="TableNormal"/>
    <w:uiPriority w:val="49"/>
    <w:rsid w:val="00EF0E67"/>
    <w:pPr>
      <w:spacing w:before="120" w:after="120"/>
    </w:pPr>
    <w:rPr>
      <w:sz w:val="18"/>
    </w:rPr>
    <w:tblPr>
      <w:tblBorders>
        <w:insideH w:val="single" w:sz="2" w:space="0" w:color="55575A" w:themeColor="accent2"/>
      </w:tblBorders>
      <w:tblCellMar>
        <w:left w:w="142" w:type="dxa"/>
        <w:right w:w="142" w:type="dxa"/>
      </w:tblCellMar>
    </w:tblPr>
    <w:tcPr>
      <w:shd w:val="clear" w:color="auto" w:fill="auto"/>
      <w:vAlign w:val="center"/>
    </w:tcPr>
    <w:tblStylePr w:type="firstRow">
      <w:pPr>
        <w:wordWrap/>
        <w:spacing w:line="240" w:lineRule="atLeast"/>
        <w:jc w:val="left"/>
      </w:pPr>
      <w:rPr>
        <w:rFonts w:ascii="Arial" w:hAnsi="Arial"/>
        <w:b w:val="0"/>
        <w:bCs/>
        <w:i w:val="0"/>
        <w:color w:val="FFFFFF" w:themeColor="background1"/>
        <w:sz w:val="20"/>
      </w:rPr>
      <w:tblPr/>
      <w:tcPr>
        <w:tcBorders>
          <w:top w:val="single" w:sz="4" w:space="0" w:color="E4610F" w:themeColor="text1"/>
          <w:left w:val="single" w:sz="4" w:space="0" w:color="E4610F" w:themeColor="text1"/>
          <w:bottom w:val="single" w:sz="4" w:space="0" w:color="E4610F" w:themeColor="text1"/>
          <w:right w:val="single" w:sz="4" w:space="0" w:color="E4610F" w:themeColor="text1"/>
          <w:insideH w:val="nil"/>
          <w:insideV w:val="single" w:sz="24" w:space="0" w:color="FFFFFF" w:themeColor="background1"/>
        </w:tcBorders>
        <w:shd w:val="clear" w:color="auto" w:fill="E4610F" w:themeFill="text1"/>
        <w:vAlign w:val="top"/>
      </w:tcPr>
    </w:tblStylePr>
    <w:tblStylePr w:type="lastRow">
      <w:rPr>
        <w:b w:val="0"/>
        <w:bCs/>
      </w:rPr>
      <w:tblPr/>
      <w:tcPr>
        <w:tcBorders>
          <w:top w:val="nil"/>
          <w:left w:val="nil"/>
          <w:bottom w:val="single" w:sz="8" w:space="0" w:color="E4610F" w:themeColor="text1"/>
          <w:right w:val="nil"/>
          <w:insideH w:val="nil"/>
          <w:insideV w:val="nil"/>
          <w:tl2br w:val="nil"/>
          <w:tr2bl w:val="nil"/>
        </w:tcBorders>
        <w:shd w:val="clear" w:color="auto" w:fill="auto"/>
      </w:tcPr>
    </w:tblStylePr>
    <w:tblStylePr w:type="firstCol">
      <w:rPr>
        <w:b w:val="0"/>
        <w:bCs/>
      </w:rPr>
    </w:tblStylePr>
    <w:tblStylePr w:type="lastCol">
      <w:rPr>
        <w:b w:val="0"/>
        <w:bCs/>
      </w:rPr>
    </w:tblStylePr>
  </w:style>
  <w:style w:type="paragraph" w:styleId="Header">
    <w:name w:val="header"/>
    <w:basedOn w:val="Normal"/>
    <w:link w:val="HeaderChar"/>
    <w:uiPriority w:val="99"/>
    <w:unhideWhenUsed/>
    <w:rsid w:val="00EB7655"/>
    <w:pPr>
      <w:spacing w:line="220" w:lineRule="atLeast"/>
    </w:pPr>
    <w:rPr>
      <w:sz w:val="18"/>
    </w:rPr>
  </w:style>
  <w:style w:type="character" w:customStyle="1" w:styleId="HeaderChar">
    <w:name w:val="Header Char"/>
    <w:basedOn w:val="DefaultParagraphFont"/>
    <w:link w:val="Header"/>
    <w:uiPriority w:val="99"/>
    <w:rsid w:val="00EB7655"/>
    <w:rPr>
      <w:sz w:val="18"/>
    </w:rPr>
  </w:style>
  <w:style w:type="paragraph" w:customStyle="1" w:styleId="HighlightHeading">
    <w:name w:val="Highlight Heading"/>
    <w:basedOn w:val="Normal"/>
    <w:link w:val="HighlightHeadingChar"/>
    <w:uiPriority w:val="2"/>
    <w:rsid w:val="00EB7655"/>
    <w:pPr>
      <w:spacing w:line="260" w:lineRule="atLeast"/>
    </w:pPr>
    <w:rPr>
      <w:rFonts w:ascii="Arial Bold" w:hAnsi="Arial Bold"/>
      <w:b/>
      <w:caps/>
      <w:sz w:val="22"/>
    </w:rPr>
  </w:style>
  <w:style w:type="paragraph" w:customStyle="1" w:styleId="HighlightText">
    <w:name w:val="Highlight Text"/>
    <w:basedOn w:val="Normal"/>
    <w:link w:val="HighlightTextChar"/>
    <w:uiPriority w:val="2"/>
    <w:rsid w:val="00EB7655"/>
  </w:style>
  <w:style w:type="paragraph" w:customStyle="1" w:styleId="Introduction">
    <w:name w:val="Introduction"/>
    <w:basedOn w:val="Normal"/>
    <w:uiPriority w:val="6"/>
    <w:qFormat/>
    <w:rsid w:val="00603A2C"/>
    <w:pPr>
      <w:shd w:val="clear" w:color="auto" w:fill="FFFFFF"/>
      <w:spacing w:after="225" w:line="288" w:lineRule="auto"/>
      <w:jc w:val="both"/>
    </w:pPr>
    <w:rPr>
      <w:rFonts w:eastAsia="Calibri" w:cs="Arial"/>
      <w:b/>
      <w:bCs/>
      <w:color w:val="000000"/>
      <w:sz w:val="21"/>
      <w:szCs w:val="21"/>
      <w:lang w:eastAsia="en-GB"/>
    </w:rPr>
  </w:style>
  <w:style w:type="paragraph" w:customStyle="1" w:styleId="KickerText">
    <w:name w:val="Kicker Text"/>
    <w:basedOn w:val="Normal"/>
    <w:link w:val="KickerTextChar"/>
    <w:uiPriority w:val="2"/>
    <w:rsid w:val="001B51F9"/>
    <w:pPr>
      <w:ind w:left="397" w:right="397"/>
    </w:pPr>
    <w:rPr>
      <w:b/>
      <w:i/>
      <w:color w:val="55575A" w:themeColor="accent2"/>
      <w:sz w:val="22"/>
    </w:rPr>
  </w:style>
  <w:style w:type="numbering" w:customStyle="1" w:styleId="NumberedList">
    <w:name w:val="Numbered List"/>
    <w:uiPriority w:val="99"/>
    <w:rsid w:val="00EB7655"/>
    <w:pPr>
      <w:numPr>
        <w:numId w:val="6"/>
      </w:numPr>
    </w:pPr>
  </w:style>
  <w:style w:type="paragraph" w:styleId="TOC1">
    <w:name w:val="toc 1"/>
    <w:basedOn w:val="Normal"/>
    <w:next w:val="Normal"/>
    <w:autoRedefine/>
    <w:uiPriority w:val="39"/>
    <w:unhideWhenUsed/>
    <w:rsid w:val="00603A2C"/>
    <w:pPr>
      <w:keepNext/>
      <w:tabs>
        <w:tab w:val="right" w:leader="dot" w:pos="8238"/>
      </w:tabs>
      <w:spacing w:after="120" w:line="480" w:lineRule="atLeast"/>
    </w:pPr>
    <w:rPr>
      <w:caps/>
      <w:noProof/>
      <w:color w:val="87189D"/>
      <w:sz w:val="24"/>
    </w:rPr>
  </w:style>
  <w:style w:type="paragraph" w:styleId="TOC2">
    <w:name w:val="toc 2"/>
    <w:basedOn w:val="Normal"/>
    <w:next w:val="Normal"/>
    <w:autoRedefine/>
    <w:uiPriority w:val="39"/>
    <w:unhideWhenUsed/>
    <w:rsid w:val="00EB2154"/>
    <w:pPr>
      <w:tabs>
        <w:tab w:val="left" w:pos="810"/>
        <w:tab w:val="right" w:leader="dot" w:pos="8238"/>
      </w:tabs>
      <w:spacing w:after="120" w:line="280" w:lineRule="atLeast"/>
    </w:pPr>
    <w:rPr>
      <w:bCs/>
      <w:noProof/>
    </w:rPr>
  </w:style>
  <w:style w:type="paragraph" w:styleId="TOC3">
    <w:name w:val="toc 3"/>
    <w:basedOn w:val="Normal"/>
    <w:next w:val="Normal"/>
    <w:autoRedefine/>
    <w:uiPriority w:val="39"/>
    <w:unhideWhenUsed/>
    <w:rsid w:val="00485356"/>
    <w:pPr>
      <w:spacing w:after="120" w:line="280" w:lineRule="atLeast"/>
    </w:pPr>
  </w:style>
  <w:style w:type="paragraph" w:styleId="TOCHeading">
    <w:name w:val="TOC Heading"/>
    <w:next w:val="Normal"/>
    <w:uiPriority w:val="39"/>
    <w:unhideWhenUsed/>
    <w:qFormat/>
    <w:rsid w:val="00AD1A1E"/>
    <w:pPr>
      <w:spacing w:line="560" w:lineRule="atLeast"/>
    </w:pPr>
    <w:rPr>
      <w:rFonts w:eastAsiaTheme="majorEastAsia" w:cstheme="majorBidi"/>
      <w:color w:val="87189D"/>
      <w:sz w:val="44"/>
      <w:szCs w:val="32"/>
    </w:rPr>
  </w:style>
  <w:style w:type="character" w:styleId="PlaceholderText">
    <w:name w:val="Placeholder Text"/>
    <w:basedOn w:val="DefaultParagraphFont"/>
    <w:uiPriority w:val="99"/>
    <w:semiHidden/>
    <w:rsid w:val="00935DA8"/>
    <w:rPr>
      <w:color w:val="808080"/>
    </w:rPr>
  </w:style>
  <w:style w:type="character" w:customStyle="1" w:styleId="CoverDateChar">
    <w:name w:val="Cover Date Char"/>
    <w:basedOn w:val="DefaultParagraphFont"/>
    <w:link w:val="CoverDate"/>
    <w:uiPriority w:val="2"/>
    <w:rsid w:val="006A74AA"/>
    <w:rPr>
      <w:caps/>
      <w:sz w:val="18"/>
    </w:rPr>
  </w:style>
  <w:style w:type="character" w:customStyle="1" w:styleId="DividerTitleChar">
    <w:name w:val="Divider Title Char"/>
    <w:basedOn w:val="DefaultParagraphFont"/>
    <w:link w:val="DividerTitle"/>
    <w:uiPriority w:val="2"/>
    <w:rsid w:val="002D2F6F"/>
    <w:rPr>
      <w:rFonts w:ascii="Arial Bold" w:hAnsi="Arial Bold"/>
      <w:b/>
      <w:caps/>
      <w:color w:val="FFFFFF" w:themeColor="background1"/>
      <w:sz w:val="48"/>
    </w:rPr>
  </w:style>
  <w:style w:type="character" w:customStyle="1" w:styleId="DividerSubtitleChar">
    <w:name w:val="Divider Subtitle Char"/>
    <w:basedOn w:val="DefaultParagraphFont"/>
    <w:link w:val="DividerSubtitle"/>
    <w:uiPriority w:val="2"/>
    <w:rsid w:val="000E7944"/>
    <w:rPr>
      <w:color w:val="FFFFFF" w:themeColor="background1"/>
      <w:sz w:val="32"/>
    </w:rPr>
  </w:style>
  <w:style w:type="character" w:customStyle="1" w:styleId="HighlightHeadingChar">
    <w:name w:val="Highlight Heading Char"/>
    <w:basedOn w:val="DefaultParagraphFont"/>
    <w:link w:val="HighlightHeading"/>
    <w:uiPriority w:val="2"/>
    <w:rsid w:val="000E7944"/>
    <w:rPr>
      <w:rFonts w:ascii="Arial Bold" w:hAnsi="Arial Bold"/>
      <w:b/>
      <w:caps/>
      <w:sz w:val="22"/>
    </w:rPr>
  </w:style>
  <w:style w:type="character" w:customStyle="1" w:styleId="HighlightTextChar">
    <w:name w:val="Highlight Text Char"/>
    <w:basedOn w:val="DefaultParagraphFont"/>
    <w:link w:val="HighlightText"/>
    <w:uiPriority w:val="2"/>
    <w:rsid w:val="000E7944"/>
  </w:style>
  <w:style w:type="character" w:customStyle="1" w:styleId="AltDividerSubtitleChar">
    <w:name w:val="Alt Divider Subtitle Char"/>
    <w:basedOn w:val="DividerSubtitleChar"/>
    <w:link w:val="AltDividerSubtitle"/>
    <w:uiPriority w:val="2"/>
    <w:rsid w:val="00503A75"/>
    <w:rPr>
      <w:color w:val="B3B3B3" w:themeColor="background2"/>
      <w:sz w:val="32"/>
    </w:rPr>
  </w:style>
  <w:style w:type="character" w:customStyle="1" w:styleId="AltDividerTitleChar">
    <w:name w:val="Alt Divider Title Char"/>
    <w:basedOn w:val="DividerTitleChar"/>
    <w:link w:val="AltDividerTitle"/>
    <w:uiPriority w:val="2"/>
    <w:rsid w:val="00C34CB6"/>
    <w:rPr>
      <w:rFonts w:ascii="Arial Bold" w:hAnsi="Arial Bold"/>
      <w:b/>
      <w:caps/>
      <w:color w:val="B3B3B3" w:themeColor="background2"/>
      <w:sz w:val="48"/>
    </w:rPr>
  </w:style>
  <w:style w:type="character" w:customStyle="1" w:styleId="AltSubtitleChar">
    <w:name w:val="Alt Subtitle Char"/>
    <w:basedOn w:val="SubtitleChar"/>
    <w:link w:val="AltSubtitle"/>
    <w:uiPriority w:val="2"/>
    <w:rsid w:val="002209E7"/>
    <w:rPr>
      <w:color w:val="000000"/>
      <w:sz w:val="36"/>
    </w:rPr>
  </w:style>
  <w:style w:type="character" w:customStyle="1" w:styleId="AltTitleChar">
    <w:name w:val="Alt Title Char"/>
    <w:basedOn w:val="TitleChar"/>
    <w:link w:val="AltTitle"/>
    <w:uiPriority w:val="2"/>
    <w:rsid w:val="00EC131C"/>
    <w:rPr>
      <w:b/>
      <w:caps/>
      <w:color w:val="87189D"/>
      <w:sz w:val="52"/>
    </w:rPr>
  </w:style>
  <w:style w:type="character" w:styleId="Hyperlink">
    <w:name w:val="Hyperlink"/>
    <w:basedOn w:val="DefaultParagraphFont"/>
    <w:uiPriority w:val="99"/>
    <w:unhideWhenUsed/>
    <w:rsid w:val="00153D13"/>
    <w:rPr>
      <w:color w:val="87189D"/>
      <w:u w:val="none"/>
    </w:rPr>
  </w:style>
  <w:style w:type="character" w:customStyle="1" w:styleId="CompanyAddressChar">
    <w:name w:val="Company Address Char"/>
    <w:basedOn w:val="DefaultParagraphFont"/>
    <w:link w:val="CompanyAddress"/>
    <w:uiPriority w:val="2"/>
    <w:rsid w:val="00581AA5"/>
  </w:style>
  <w:style w:type="character" w:customStyle="1" w:styleId="CompanyNameChar">
    <w:name w:val="Company Name Char"/>
    <w:basedOn w:val="DefaultParagraphFont"/>
    <w:link w:val="CompanyName"/>
    <w:uiPriority w:val="2"/>
    <w:rsid w:val="00EC131C"/>
    <w:rPr>
      <w:b/>
      <w:color w:val="87189D"/>
    </w:rPr>
  </w:style>
  <w:style w:type="character" w:customStyle="1" w:styleId="CompanyWebChar">
    <w:name w:val="Company Web Char"/>
    <w:basedOn w:val="DefaultParagraphFont"/>
    <w:link w:val="CompanyWeb"/>
    <w:uiPriority w:val="2"/>
    <w:rsid w:val="00153D13"/>
    <w:rPr>
      <w:b/>
      <w:color w:val="87189D"/>
      <w:sz w:val="18"/>
    </w:rPr>
  </w:style>
  <w:style w:type="paragraph" w:styleId="NoSpacing">
    <w:name w:val="No Spacing"/>
    <w:link w:val="NoSpacingChar"/>
    <w:uiPriority w:val="1"/>
    <w:qFormat/>
    <w:rsid w:val="002D539B"/>
    <w:pPr>
      <w:spacing w:line="240" w:lineRule="auto"/>
    </w:pPr>
    <w:rPr>
      <w:rFonts w:asciiTheme="minorHAnsi" w:eastAsiaTheme="minorEastAsia" w:hAnsiTheme="minorHAnsi"/>
      <w:sz w:val="22"/>
      <w:szCs w:val="22"/>
      <w:lang w:val="en-US"/>
    </w:rPr>
  </w:style>
  <w:style w:type="character" w:customStyle="1" w:styleId="NoSpacingChar">
    <w:name w:val="No Spacing Char"/>
    <w:basedOn w:val="DefaultParagraphFont"/>
    <w:link w:val="NoSpacing"/>
    <w:uiPriority w:val="1"/>
    <w:rsid w:val="002D539B"/>
    <w:rPr>
      <w:rFonts w:asciiTheme="minorHAnsi" w:eastAsiaTheme="minorEastAsia" w:hAnsiTheme="minorHAnsi"/>
      <w:sz w:val="22"/>
      <w:szCs w:val="22"/>
      <w:lang w:val="en-US"/>
    </w:rPr>
  </w:style>
  <w:style w:type="character" w:customStyle="1" w:styleId="KickerTextChar">
    <w:name w:val="Kicker Text Char"/>
    <w:basedOn w:val="DefaultParagraphFont"/>
    <w:link w:val="KickerText"/>
    <w:uiPriority w:val="2"/>
    <w:rsid w:val="001B51F9"/>
    <w:rPr>
      <w:b/>
      <w:i/>
      <w:color w:val="55575A" w:themeColor="accent2"/>
      <w:sz w:val="22"/>
    </w:rPr>
  </w:style>
  <w:style w:type="table" w:styleId="TableGrid">
    <w:name w:val="Table Grid"/>
    <w:basedOn w:val="TableNormal"/>
    <w:uiPriority w:val="59"/>
    <w:rsid w:val="00C565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DocumentTitle">
    <w:name w:val="zDocumentTitle"/>
    <w:basedOn w:val="Normal"/>
    <w:uiPriority w:val="4"/>
    <w:rsid w:val="00D16406"/>
  </w:style>
  <w:style w:type="paragraph" w:customStyle="1" w:styleId="zAltDocumentTitle">
    <w:name w:val="zAltDocumentTitle"/>
    <w:basedOn w:val="Normal"/>
    <w:uiPriority w:val="4"/>
    <w:rsid w:val="0079365B"/>
  </w:style>
  <w:style w:type="paragraph" w:customStyle="1" w:styleId="VersionControl">
    <w:name w:val="Version Control"/>
    <w:basedOn w:val="Heading1"/>
    <w:next w:val="Normal"/>
    <w:uiPriority w:val="4"/>
    <w:rsid w:val="000C390F"/>
  </w:style>
  <w:style w:type="paragraph" w:styleId="BalloonText">
    <w:name w:val="Balloon Text"/>
    <w:basedOn w:val="Normal"/>
    <w:link w:val="BalloonTextChar"/>
    <w:uiPriority w:val="99"/>
    <w:semiHidden/>
    <w:unhideWhenUsed/>
    <w:rsid w:val="000207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7BF"/>
    <w:rPr>
      <w:rFonts w:ascii="Segoe UI" w:hAnsi="Segoe UI" w:cs="Segoe UI"/>
      <w:sz w:val="18"/>
      <w:szCs w:val="18"/>
    </w:rPr>
  </w:style>
  <w:style w:type="paragraph" w:customStyle="1" w:styleId="Contacts">
    <w:name w:val="Contacts"/>
    <w:basedOn w:val="Normal"/>
    <w:uiPriority w:val="4"/>
    <w:rsid w:val="009C1DB9"/>
    <w:pPr>
      <w:spacing w:after="20" w:line="400" w:lineRule="atLeast"/>
      <w:ind w:left="-2160"/>
    </w:pPr>
    <w:rPr>
      <w:rFonts w:eastAsiaTheme="majorEastAsia" w:cs="Arial"/>
      <w:b/>
      <w:color w:val="87189D"/>
      <w:sz w:val="36"/>
      <w:szCs w:val="32"/>
    </w:rPr>
  </w:style>
  <w:style w:type="paragraph" w:customStyle="1" w:styleId="echarris-footerident">
    <w:name w:val="echarris - footer ident"/>
    <w:basedOn w:val="Footer"/>
    <w:link w:val="echarris-footeridentChar"/>
    <w:rsid w:val="00767B35"/>
    <w:pPr>
      <w:tabs>
        <w:tab w:val="right" w:pos="9356"/>
        <w:tab w:val="right" w:pos="9781"/>
      </w:tabs>
      <w:suppressAutoHyphens/>
      <w:spacing w:before="240" w:line="360" w:lineRule="atLeast"/>
    </w:pPr>
    <w:rPr>
      <w:rFonts w:eastAsia="Calibri" w:cs="Times New Roman"/>
      <w:b/>
      <w:color w:val="D5201E"/>
      <w:sz w:val="16"/>
    </w:rPr>
  </w:style>
  <w:style w:type="character" w:customStyle="1" w:styleId="echarris-footeridentChar">
    <w:name w:val="echarris - footer ident Char"/>
    <w:basedOn w:val="FooterChar"/>
    <w:link w:val="echarris-footerident"/>
    <w:rsid w:val="00767B35"/>
    <w:rPr>
      <w:rFonts w:eastAsia="Calibri" w:cs="Times New Roman"/>
      <w:b/>
      <w:color w:val="D5201E"/>
      <w:sz w:val="16"/>
    </w:rPr>
  </w:style>
  <w:style w:type="character" w:styleId="FollowedHyperlink">
    <w:name w:val="FollowedHyperlink"/>
    <w:basedOn w:val="DefaultParagraphFont"/>
    <w:uiPriority w:val="99"/>
    <w:semiHidden/>
    <w:unhideWhenUsed/>
    <w:rsid w:val="00EB0153"/>
    <w:rPr>
      <w:color w:val="E4610F" w:themeColor="followedHyperlink"/>
      <w:u w:val="single"/>
    </w:rPr>
  </w:style>
  <w:style w:type="paragraph" w:customStyle="1" w:styleId="BulletLevel2">
    <w:name w:val="Bullet Level 2"/>
    <w:uiPriority w:val="3"/>
    <w:semiHidden/>
    <w:qFormat/>
    <w:rsid w:val="003457D4"/>
    <w:pPr>
      <w:spacing w:after="60"/>
    </w:pPr>
  </w:style>
  <w:style w:type="paragraph" w:customStyle="1" w:styleId="BulletListBlack2">
    <w:name w:val="Bullet List Black 2"/>
    <w:basedOn w:val="BulletListOrange2"/>
    <w:uiPriority w:val="5"/>
    <w:qFormat/>
    <w:rsid w:val="00836351"/>
  </w:style>
  <w:style w:type="paragraph" w:customStyle="1" w:styleId="BulletListOrange2">
    <w:name w:val="Bullet List Orange 2"/>
    <w:basedOn w:val="BulletLevel2"/>
    <w:uiPriority w:val="3"/>
    <w:qFormat/>
    <w:rsid w:val="00836351"/>
    <w:pPr>
      <w:numPr>
        <w:ilvl w:val="1"/>
        <w:numId w:val="7"/>
      </w:numPr>
      <w:ind w:left="990"/>
    </w:pPr>
  </w:style>
  <w:style w:type="numbering" w:customStyle="1" w:styleId="Multilist1">
    <w:name w:val="Multilist 1"/>
    <w:uiPriority w:val="99"/>
    <w:rsid w:val="003457D4"/>
    <w:pPr>
      <w:numPr>
        <w:numId w:val="7"/>
      </w:numPr>
    </w:pPr>
  </w:style>
  <w:style w:type="numbering" w:customStyle="1" w:styleId="Multilist2">
    <w:name w:val="Multilist 2"/>
    <w:uiPriority w:val="99"/>
    <w:rsid w:val="003457D4"/>
    <w:pPr>
      <w:numPr>
        <w:numId w:val="8"/>
      </w:numPr>
    </w:pPr>
  </w:style>
  <w:style w:type="paragraph" w:customStyle="1" w:styleId="AppendixHeading">
    <w:name w:val="Appendix Heading"/>
    <w:basedOn w:val="Heading1"/>
    <w:next w:val="AppendixSubHeading"/>
    <w:uiPriority w:val="6"/>
    <w:qFormat/>
    <w:rsid w:val="00603A2C"/>
    <w:pPr>
      <w:pageBreakBefore/>
      <w:numPr>
        <w:numId w:val="9"/>
      </w:numPr>
    </w:pPr>
    <w:rPr>
      <w:b/>
    </w:rPr>
  </w:style>
  <w:style w:type="paragraph" w:customStyle="1" w:styleId="AppendixSubHeading">
    <w:name w:val="Appendix Sub Heading"/>
    <w:basedOn w:val="Heading2"/>
    <w:next w:val="BodyText"/>
    <w:uiPriority w:val="6"/>
    <w:qFormat/>
    <w:rsid w:val="003A105C"/>
    <w:rPr>
      <w:bCs w:val="0"/>
    </w:rPr>
  </w:style>
  <w:style w:type="table" w:customStyle="1" w:styleId="ARCADISTable01">
    <w:name w:val="ARCADIS Table 01"/>
    <w:basedOn w:val="TableNormal"/>
    <w:uiPriority w:val="99"/>
    <w:rsid w:val="00C86BC3"/>
    <w:pPr>
      <w:spacing w:before="120" w:after="120" w:line="220" w:lineRule="atLeast"/>
    </w:pPr>
    <w:rPr>
      <w:color w:val="55575A" w:themeColor="accent2"/>
      <w:sz w:val="18"/>
    </w:rPr>
    <w:tblPr>
      <w:tblStyleRowBandSize w:val="1"/>
    </w:tblPr>
    <w:tcPr>
      <w:vAlign w:val="center"/>
    </w:tcPr>
    <w:tblStylePr w:type="firstRow">
      <w:pPr>
        <w:wordWrap/>
        <w:spacing w:line="240" w:lineRule="atLeast"/>
      </w:pPr>
      <w:rPr>
        <w:rFonts w:ascii="Arial" w:hAnsi="Arial"/>
        <w:b w:val="0"/>
        <w:color w:val="FFFFFF" w:themeColor="background1"/>
        <w:sz w:val="20"/>
      </w:rPr>
      <w:tblPr/>
      <w:tcPr>
        <w:tcBorders>
          <w:top w:val="nil"/>
          <w:left w:val="nil"/>
          <w:bottom w:val="nil"/>
          <w:right w:val="nil"/>
          <w:insideH w:val="nil"/>
          <w:insideV w:val="single" w:sz="24" w:space="0" w:color="FFFFFF" w:themeColor="background1"/>
          <w:tl2br w:val="nil"/>
          <w:tr2bl w:val="nil"/>
        </w:tcBorders>
        <w:shd w:val="clear" w:color="auto" w:fill="E4610F" w:themeFill="text1"/>
      </w:tcPr>
    </w:tblStylePr>
    <w:tblStylePr w:type="lastRow">
      <w:tblPr/>
      <w:tcPr>
        <w:tcBorders>
          <w:top w:val="nil"/>
          <w:left w:val="nil"/>
          <w:bottom w:val="single" w:sz="4" w:space="0" w:color="E4610F" w:themeColor="text1"/>
          <w:right w:val="nil"/>
          <w:insideH w:val="nil"/>
          <w:insideV w:val="single" w:sz="2" w:space="0" w:color="B3B3B3" w:themeColor="background2"/>
          <w:tl2br w:val="nil"/>
          <w:tr2bl w:val="nil"/>
        </w:tcBorders>
      </w:tcPr>
    </w:tblStylePr>
    <w:tblStylePr w:type="band1Horz">
      <w:tblPr/>
      <w:tcPr>
        <w:tcBorders>
          <w:top w:val="nil"/>
          <w:left w:val="nil"/>
          <w:bottom w:val="single" w:sz="2" w:space="0" w:color="B3B3B3" w:themeColor="background2"/>
          <w:right w:val="nil"/>
          <w:insideH w:val="nil"/>
          <w:insideV w:val="single" w:sz="2" w:space="0" w:color="B3B3B3" w:themeColor="background2"/>
          <w:tl2br w:val="nil"/>
          <w:tr2bl w:val="nil"/>
        </w:tcBorders>
      </w:tcPr>
    </w:tblStylePr>
    <w:tblStylePr w:type="band2Horz">
      <w:tblPr/>
      <w:tcPr>
        <w:tcBorders>
          <w:top w:val="nil"/>
          <w:left w:val="nil"/>
          <w:bottom w:val="single" w:sz="2" w:space="0" w:color="B3B3B3" w:themeColor="background2"/>
          <w:right w:val="nil"/>
          <w:insideH w:val="nil"/>
          <w:insideV w:val="single" w:sz="2" w:space="0" w:color="B3B3B3" w:themeColor="background2"/>
          <w:tl2br w:val="nil"/>
          <w:tr2bl w:val="nil"/>
        </w:tcBorders>
      </w:tcPr>
    </w:tblStylePr>
  </w:style>
  <w:style w:type="table" w:customStyle="1" w:styleId="ARCADISTable02">
    <w:name w:val="ARCADIS Table 02"/>
    <w:basedOn w:val="TableNormal"/>
    <w:uiPriority w:val="99"/>
    <w:rsid w:val="00C86BC3"/>
    <w:pPr>
      <w:spacing w:before="120" w:after="120" w:line="220" w:lineRule="atLeast"/>
    </w:pPr>
    <w:rPr>
      <w:color w:val="55575A" w:themeColor="accent2"/>
      <w:sz w:val="18"/>
    </w:rPr>
    <w:tblPr>
      <w:tblStyleRowBandSize w:val="1"/>
    </w:tblPr>
    <w:tcPr>
      <w:vAlign w:val="center"/>
    </w:tcPr>
    <w:tblStylePr w:type="firstRow">
      <w:pPr>
        <w:wordWrap/>
        <w:spacing w:line="240" w:lineRule="atLeast"/>
      </w:pPr>
      <w:rPr>
        <w:rFonts w:ascii="Arial" w:hAnsi="Arial"/>
        <w:b w:val="0"/>
        <w:color w:val="FFFFFF" w:themeColor="background1"/>
        <w:sz w:val="20"/>
      </w:rPr>
      <w:tblPr/>
      <w:tcPr>
        <w:tcBorders>
          <w:top w:val="nil"/>
          <w:left w:val="nil"/>
          <w:bottom w:val="nil"/>
          <w:right w:val="nil"/>
          <w:insideH w:val="nil"/>
          <w:insideV w:val="single" w:sz="24" w:space="0" w:color="FFFFFF" w:themeColor="background1"/>
          <w:tl2br w:val="nil"/>
          <w:tr2bl w:val="nil"/>
        </w:tcBorders>
        <w:shd w:val="clear" w:color="auto" w:fill="1D1D1D" w:themeFill="text2"/>
      </w:tcPr>
    </w:tblStylePr>
    <w:tblStylePr w:type="lastRow">
      <w:tblPr/>
      <w:tcPr>
        <w:tcBorders>
          <w:top w:val="nil"/>
          <w:left w:val="nil"/>
          <w:bottom w:val="single" w:sz="4" w:space="0" w:color="1D1D1D" w:themeColor="text2"/>
          <w:right w:val="nil"/>
          <w:insideH w:val="nil"/>
          <w:insideV w:val="single" w:sz="2" w:space="0" w:color="B3B3B3" w:themeColor="background2"/>
          <w:tl2br w:val="nil"/>
          <w:tr2bl w:val="nil"/>
        </w:tcBorders>
      </w:tcPr>
    </w:tblStylePr>
    <w:tblStylePr w:type="band1Horz">
      <w:tblPr/>
      <w:tcPr>
        <w:tcBorders>
          <w:top w:val="nil"/>
          <w:left w:val="nil"/>
          <w:bottom w:val="single" w:sz="2" w:space="0" w:color="B3B3B3" w:themeColor="background2"/>
          <w:right w:val="nil"/>
          <w:insideH w:val="nil"/>
          <w:insideV w:val="single" w:sz="2" w:space="0" w:color="B3B3B3" w:themeColor="background2"/>
          <w:tl2br w:val="nil"/>
          <w:tr2bl w:val="nil"/>
        </w:tcBorders>
      </w:tcPr>
    </w:tblStylePr>
    <w:tblStylePr w:type="band2Horz">
      <w:tblPr/>
      <w:tcPr>
        <w:tcBorders>
          <w:top w:val="nil"/>
          <w:left w:val="nil"/>
          <w:bottom w:val="single" w:sz="2" w:space="0" w:color="B3B3B3" w:themeColor="background2"/>
          <w:right w:val="nil"/>
          <w:insideH w:val="nil"/>
          <w:insideV w:val="single" w:sz="2" w:space="0" w:color="B3B3B3" w:themeColor="background2"/>
          <w:tl2br w:val="nil"/>
          <w:tr2bl w:val="nil"/>
        </w:tcBorders>
      </w:tcPr>
    </w:tblStylePr>
  </w:style>
  <w:style w:type="table" w:customStyle="1" w:styleId="ARCADISTable03">
    <w:name w:val="ARCADIS Table 03"/>
    <w:basedOn w:val="TableNormal"/>
    <w:uiPriority w:val="99"/>
    <w:rsid w:val="00C86BC3"/>
    <w:pPr>
      <w:spacing w:before="120" w:after="120" w:line="220" w:lineRule="atLeast"/>
    </w:pPr>
    <w:rPr>
      <w:color w:val="55575A" w:themeColor="accent2"/>
      <w:sz w:val="18"/>
    </w:rPr>
    <w:tblPr>
      <w:tblStyleRowBandSize w:val="1"/>
    </w:tblPr>
    <w:tcPr>
      <w:vAlign w:val="center"/>
    </w:tcPr>
    <w:tblStylePr w:type="firstRow">
      <w:pPr>
        <w:wordWrap/>
        <w:spacing w:line="240" w:lineRule="atLeast"/>
      </w:pPr>
      <w:rPr>
        <w:rFonts w:ascii="Arial" w:hAnsi="Arial"/>
        <w:b w:val="0"/>
        <w:color w:val="FFFFFF" w:themeColor="background1"/>
        <w:sz w:val="20"/>
      </w:rPr>
      <w:tblPr/>
      <w:tcPr>
        <w:tcBorders>
          <w:top w:val="nil"/>
          <w:left w:val="nil"/>
          <w:bottom w:val="nil"/>
          <w:right w:val="nil"/>
          <w:insideH w:val="nil"/>
          <w:insideV w:val="single" w:sz="24" w:space="0" w:color="FFFFFF" w:themeColor="background1"/>
          <w:tl2br w:val="nil"/>
          <w:tr2bl w:val="nil"/>
        </w:tcBorders>
        <w:shd w:val="clear" w:color="auto" w:fill="B3B3B3" w:themeFill="background2"/>
      </w:tcPr>
    </w:tblStylePr>
    <w:tblStylePr w:type="lastRow">
      <w:tblPr/>
      <w:tcPr>
        <w:tcBorders>
          <w:top w:val="nil"/>
          <w:left w:val="nil"/>
          <w:bottom w:val="single" w:sz="4" w:space="0" w:color="B3B3B3" w:themeColor="background2"/>
          <w:right w:val="nil"/>
          <w:insideH w:val="nil"/>
          <w:insideV w:val="single" w:sz="2" w:space="0" w:color="B3B3B3" w:themeColor="background2"/>
          <w:tl2br w:val="nil"/>
          <w:tr2bl w:val="nil"/>
        </w:tcBorders>
      </w:tcPr>
    </w:tblStylePr>
    <w:tblStylePr w:type="band1Horz">
      <w:tblPr/>
      <w:tcPr>
        <w:tcBorders>
          <w:top w:val="nil"/>
          <w:left w:val="nil"/>
          <w:bottom w:val="single" w:sz="2" w:space="0" w:color="B3B3B3" w:themeColor="background2"/>
          <w:right w:val="nil"/>
          <w:insideH w:val="nil"/>
          <w:insideV w:val="single" w:sz="2" w:space="0" w:color="B3B3B3" w:themeColor="background2"/>
          <w:tl2br w:val="nil"/>
          <w:tr2bl w:val="nil"/>
        </w:tcBorders>
      </w:tcPr>
    </w:tblStylePr>
    <w:tblStylePr w:type="band2Horz">
      <w:tblPr/>
      <w:tcPr>
        <w:tcBorders>
          <w:top w:val="nil"/>
          <w:left w:val="nil"/>
          <w:bottom w:val="single" w:sz="2" w:space="0" w:color="B3B3B3" w:themeColor="background2"/>
          <w:right w:val="nil"/>
          <w:insideH w:val="nil"/>
          <w:insideV w:val="single" w:sz="2" w:space="0" w:color="B3B3B3" w:themeColor="background2"/>
          <w:tl2br w:val="nil"/>
          <w:tr2bl w:val="nil"/>
        </w:tcBorders>
      </w:tcPr>
    </w:tblStylePr>
  </w:style>
  <w:style w:type="table" w:customStyle="1" w:styleId="ARCADISTable04">
    <w:name w:val="ARCADIS Table 04"/>
    <w:basedOn w:val="TableNormal"/>
    <w:uiPriority w:val="99"/>
    <w:rsid w:val="00C86BC3"/>
    <w:pPr>
      <w:spacing w:before="120" w:after="120" w:line="220" w:lineRule="atLeast"/>
    </w:pPr>
    <w:rPr>
      <w:color w:val="55575A" w:themeColor="accent2"/>
      <w:sz w:val="18"/>
    </w:rPr>
    <w:tblPr>
      <w:tblStyleRowBandSize w:val="1"/>
    </w:tblPr>
    <w:tcPr>
      <w:vAlign w:val="center"/>
    </w:tcPr>
    <w:tblStylePr w:type="firstRow">
      <w:pPr>
        <w:wordWrap/>
        <w:spacing w:line="240" w:lineRule="atLeast"/>
      </w:pPr>
      <w:rPr>
        <w:rFonts w:ascii="Arial" w:hAnsi="Arial"/>
        <w:b w:val="0"/>
        <w:color w:val="FFFFFF" w:themeColor="background1"/>
        <w:sz w:val="20"/>
      </w:rPr>
      <w:tblPr/>
      <w:tcPr>
        <w:tcBorders>
          <w:top w:val="nil"/>
          <w:left w:val="nil"/>
          <w:bottom w:val="nil"/>
          <w:right w:val="nil"/>
          <w:insideH w:val="nil"/>
          <w:insideV w:val="single" w:sz="24" w:space="0" w:color="FFFFFF" w:themeColor="background1"/>
          <w:tl2br w:val="nil"/>
          <w:tr2bl w:val="nil"/>
        </w:tcBorders>
        <w:shd w:val="clear" w:color="auto" w:fill="E4610F" w:themeFill="text1"/>
      </w:tcPr>
    </w:tblStylePr>
    <w:tblStylePr w:type="lastRow">
      <w:tblPr/>
      <w:tcPr>
        <w:tcBorders>
          <w:top w:val="nil"/>
          <w:left w:val="nil"/>
          <w:bottom w:val="nil"/>
          <w:right w:val="nil"/>
          <w:insideH w:val="nil"/>
          <w:insideV w:val="single" w:sz="24" w:space="0" w:color="FFFFFF" w:themeColor="background1"/>
          <w:tl2br w:val="nil"/>
          <w:tr2bl w:val="nil"/>
        </w:tcBorders>
        <w:shd w:val="clear" w:color="auto" w:fill="EFEFEF" w:themeFill="background2" w:themeFillTint="33"/>
      </w:tcPr>
    </w:tblStylePr>
    <w:tblStylePr w:type="band1Horz">
      <w:tblPr/>
      <w:tcPr>
        <w:tcBorders>
          <w:top w:val="nil"/>
          <w:left w:val="nil"/>
          <w:bottom w:val="nil"/>
          <w:right w:val="nil"/>
          <w:insideH w:val="nil"/>
          <w:insideV w:val="single" w:sz="2" w:space="0" w:color="B3B3B3" w:themeColor="background2"/>
          <w:tl2br w:val="nil"/>
          <w:tr2bl w:val="nil"/>
        </w:tcBorders>
      </w:tcPr>
    </w:tblStylePr>
    <w:tblStylePr w:type="band2Horz">
      <w:tblPr/>
      <w:tcPr>
        <w:tcBorders>
          <w:top w:val="nil"/>
          <w:left w:val="nil"/>
          <w:bottom w:val="nil"/>
          <w:right w:val="nil"/>
          <w:insideH w:val="nil"/>
          <w:insideV w:val="single" w:sz="24" w:space="0" w:color="FFFFFF" w:themeColor="background1"/>
          <w:tl2br w:val="nil"/>
          <w:tr2bl w:val="nil"/>
        </w:tcBorders>
        <w:shd w:val="clear" w:color="auto" w:fill="EFEFEF" w:themeFill="background2" w:themeFillTint="33"/>
      </w:tcPr>
    </w:tblStylePr>
  </w:style>
  <w:style w:type="table" w:customStyle="1" w:styleId="ARCADISTable05">
    <w:name w:val="ARCADIS Table 05"/>
    <w:basedOn w:val="TableNormal"/>
    <w:uiPriority w:val="99"/>
    <w:rsid w:val="00C86BC3"/>
    <w:pPr>
      <w:spacing w:before="120" w:after="120" w:line="220" w:lineRule="atLeast"/>
    </w:pPr>
    <w:rPr>
      <w:color w:val="55575A" w:themeColor="accent2"/>
      <w:sz w:val="18"/>
    </w:rPr>
    <w:tblPr>
      <w:tblStyleRowBandSize w:val="1"/>
    </w:tblPr>
    <w:tcPr>
      <w:vAlign w:val="center"/>
    </w:tcPr>
    <w:tblStylePr w:type="firstRow">
      <w:pPr>
        <w:wordWrap/>
        <w:spacing w:line="240" w:lineRule="atLeast"/>
      </w:pPr>
      <w:rPr>
        <w:rFonts w:ascii="Arial" w:hAnsi="Arial"/>
        <w:b w:val="0"/>
        <w:color w:val="FFFFFF" w:themeColor="background1"/>
        <w:sz w:val="20"/>
      </w:rPr>
      <w:tblPr/>
      <w:tcPr>
        <w:tcBorders>
          <w:top w:val="nil"/>
          <w:left w:val="nil"/>
          <w:bottom w:val="nil"/>
          <w:right w:val="nil"/>
          <w:insideH w:val="nil"/>
          <w:insideV w:val="single" w:sz="24" w:space="0" w:color="FFFFFF" w:themeColor="background1"/>
          <w:tl2br w:val="nil"/>
          <w:tr2bl w:val="nil"/>
        </w:tcBorders>
        <w:shd w:val="clear" w:color="auto" w:fill="1D1D1D" w:themeFill="text2"/>
      </w:tcPr>
    </w:tblStylePr>
    <w:tblStylePr w:type="lastRow">
      <w:tblPr/>
      <w:tcPr>
        <w:tcBorders>
          <w:top w:val="nil"/>
          <w:left w:val="nil"/>
          <w:bottom w:val="nil"/>
          <w:right w:val="nil"/>
          <w:insideH w:val="nil"/>
          <w:insideV w:val="single" w:sz="24" w:space="0" w:color="FFFFFF" w:themeColor="background1"/>
          <w:tl2br w:val="nil"/>
          <w:tr2bl w:val="nil"/>
        </w:tcBorders>
        <w:shd w:val="clear" w:color="auto" w:fill="EFEFEF" w:themeFill="background2" w:themeFillTint="33"/>
      </w:tcPr>
    </w:tblStylePr>
    <w:tblStylePr w:type="band1Horz">
      <w:tblPr/>
      <w:tcPr>
        <w:tcBorders>
          <w:top w:val="nil"/>
          <w:left w:val="nil"/>
          <w:bottom w:val="nil"/>
          <w:right w:val="nil"/>
          <w:insideH w:val="nil"/>
          <w:insideV w:val="single" w:sz="2" w:space="0" w:color="B3B3B3" w:themeColor="background2"/>
          <w:tl2br w:val="nil"/>
          <w:tr2bl w:val="nil"/>
        </w:tcBorders>
      </w:tcPr>
    </w:tblStylePr>
    <w:tblStylePr w:type="band2Horz">
      <w:tblPr/>
      <w:tcPr>
        <w:tcBorders>
          <w:top w:val="nil"/>
          <w:left w:val="nil"/>
          <w:bottom w:val="nil"/>
          <w:right w:val="nil"/>
          <w:insideH w:val="nil"/>
          <w:insideV w:val="single" w:sz="24" w:space="0" w:color="FFFFFF" w:themeColor="background1"/>
          <w:tl2br w:val="nil"/>
          <w:tr2bl w:val="nil"/>
        </w:tcBorders>
        <w:shd w:val="clear" w:color="auto" w:fill="EFEFEF" w:themeFill="background2" w:themeFillTint="33"/>
      </w:tcPr>
    </w:tblStylePr>
  </w:style>
  <w:style w:type="table" w:customStyle="1" w:styleId="ARCADISTable06">
    <w:name w:val="ARCADIS Table 06"/>
    <w:basedOn w:val="TableNormal"/>
    <w:uiPriority w:val="99"/>
    <w:rsid w:val="00C86BC3"/>
    <w:pPr>
      <w:spacing w:before="120" w:after="120" w:line="220" w:lineRule="atLeast"/>
    </w:pPr>
    <w:rPr>
      <w:color w:val="55575A" w:themeColor="accent2"/>
      <w:sz w:val="18"/>
    </w:rPr>
    <w:tblPr>
      <w:tblStyleRowBandSize w:val="1"/>
    </w:tblPr>
    <w:tcPr>
      <w:vAlign w:val="center"/>
    </w:tcPr>
    <w:tblStylePr w:type="firstRow">
      <w:pPr>
        <w:wordWrap/>
        <w:spacing w:line="240" w:lineRule="atLeast"/>
      </w:pPr>
      <w:rPr>
        <w:rFonts w:ascii="Arial" w:hAnsi="Arial"/>
        <w:b w:val="0"/>
        <w:color w:val="FFFFFF" w:themeColor="background1"/>
        <w:sz w:val="20"/>
      </w:rPr>
      <w:tblPr/>
      <w:tcPr>
        <w:tcBorders>
          <w:top w:val="nil"/>
          <w:left w:val="nil"/>
          <w:bottom w:val="nil"/>
          <w:right w:val="nil"/>
          <w:insideH w:val="nil"/>
          <w:insideV w:val="single" w:sz="24" w:space="0" w:color="FFFFFF" w:themeColor="background1"/>
          <w:tl2br w:val="nil"/>
          <w:tr2bl w:val="nil"/>
        </w:tcBorders>
        <w:shd w:val="clear" w:color="auto" w:fill="B3B3B3" w:themeFill="background2"/>
      </w:tcPr>
    </w:tblStylePr>
    <w:tblStylePr w:type="lastRow">
      <w:tblPr/>
      <w:tcPr>
        <w:tcBorders>
          <w:top w:val="nil"/>
          <w:left w:val="nil"/>
          <w:bottom w:val="nil"/>
          <w:right w:val="nil"/>
          <w:insideH w:val="nil"/>
          <w:insideV w:val="single" w:sz="24" w:space="0" w:color="FFFFFF" w:themeColor="background1"/>
          <w:tl2br w:val="nil"/>
          <w:tr2bl w:val="nil"/>
        </w:tcBorders>
        <w:shd w:val="clear" w:color="auto" w:fill="EFEFEF" w:themeFill="background2" w:themeFillTint="33"/>
      </w:tcPr>
    </w:tblStylePr>
    <w:tblStylePr w:type="band1Horz">
      <w:tblPr/>
      <w:tcPr>
        <w:tcBorders>
          <w:top w:val="nil"/>
          <w:left w:val="nil"/>
          <w:bottom w:val="nil"/>
          <w:right w:val="nil"/>
          <w:insideH w:val="nil"/>
          <w:insideV w:val="single" w:sz="2" w:space="0" w:color="B3B3B3" w:themeColor="background2"/>
          <w:tl2br w:val="nil"/>
          <w:tr2bl w:val="nil"/>
        </w:tcBorders>
      </w:tcPr>
    </w:tblStylePr>
    <w:tblStylePr w:type="band2Horz">
      <w:tblPr/>
      <w:tcPr>
        <w:tcBorders>
          <w:top w:val="nil"/>
          <w:left w:val="nil"/>
          <w:bottom w:val="nil"/>
          <w:right w:val="nil"/>
          <w:insideH w:val="nil"/>
          <w:insideV w:val="single" w:sz="24" w:space="0" w:color="FFFFFF" w:themeColor="background1"/>
          <w:tl2br w:val="nil"/>
          <w:tr2bl w:val="nil"/>
        </w:tcBorders>
        <w:shd w:val="clear" w:color="auto" w:fill="EFEFEF" w:themeFill="background2" w:themeFillTint="33"/>
      </w:tcPr>
    </w:tblStylePr>
  </w:style>
  <w:style w:type="character" w:styleId="IntenseReference">
    <w:name w:val="Intense Reference"/>
    <w:basedOn w:val="DefaultParagraphFont"/>
    <w:uiPriority w:val="32"/>
    <w:rsid w:val="00153D13"/>
    <w:rPr>
      <w:b/>
      <w:bCs/>
      <w:smallCaps/>
      <w:color w:val="87189D"/>
      <w:spacing w:val="5"/>
    </w:rPr>
  </w:style>
  <w:style w:type="paragraph" w:styleId="IntenseQuote">
    <w:name w:val="Intense Quote"/>
    <w:basedOn w:val="Normal"/>
    <w:next w:val="Normal"/>
    <w:link w:val="IntenseQuoteChar"/>
    <w:uiPriority w:val="30"/>
    <w:rsid w:val="00417A42"/>
    <w:pPr>
      <w:pBdr>
        <w:top w:val="single" w:sz="4" w:space="10" w:color="E4610F" w:themeColor="text1"/>
        <w:bottom w:val="single" w:sz="4" w:space="10" w:color="E4610F" w:themeColor="text1"/>
      </w:pBdr>
      <w:spacing w:before="360" w:after="360"/>
      <w:ind w:left="864" w:right="864"/>
      <w:jc w:val="center"/>
    </w:pPr>
    <w:rPr>
      <w:i/>
      <w:iCs/>
      <w:color w:val="E4610F" w:themeColor="text1"/>
    </w:rPr>
  </w:style>
  <w:style w:type="character" w:customStyle="1" w:styleId="IntenseQuoteChar">
    <w:name w:val="Intense Quote Char"/>
    <w:basedOn w:val="DefaultParagraphFont"/>
    <w:link w:val="IntenseQuote"/>
    <w:uiPriority w:val="30"/>
    <w:rsid w:val="00417A42"/>
    <w:rPr>
      <w:i/>
      <w:iCs/>
      <w:color w:val="E4610F" w:themeColor="text1"/>
    </w:rPr>
  </w:style>
  <w:style w:type="character" w:styleId="IntenseEmphasis">
    <w:name w:val="Intense Emphasis"/>
    <w:basedOn w:val="DefaultParagraphFont"/>
    <w:uiPriority w:val="21"/>
    <w:rsid w:val="003775C3"/>
    <w:rPr>
      <w:b/>
      <w:i/>
      <w:iCs/>
      <w:color w:val="E4610F" w:themeColor="text1"/>
    </w:rPr>
  </w:style>
  <w:style w:type="character" w:customStyle="1" w:styleId="Heading5Char">
    <w:name w:val="Heading 5 Char"/>
    <w:basedOn w:val="DefaultParagraphFont"/>
    <w:link w:val="Heading5"/>
    <w:uiPriority w:val="9"/>
    <w:semiHidden/>
    <w:rsid w:val="00153D13"/>
    <w:rPr>
      <w:rFonts w:eastAsiaTheme="majorEastAsia" w:cstheme="majorBidi"/>
      <w:color w:val="87189D"/>
    </w:rPr>
  </w:style>
  <w:style w:type="character" w:styleId="SubtleReference">
    <w:name w:val="Subtle Reference"/>
    <w:basedOn w:val="DefaultParagraphFont"/>
    <w:uiPriority w:val="31"/>
    <w:rsid w:val="00153D13"/>
    <w:rPr>
      <w:rFonts w:ascii="Arial" w:hAnsi="Arial"/>
      <w:smallCaps/>
      <w:color w:val="87189D"/>
    </w:rPr>
  </w:style>
  <w:style w:type="paragraph" w:styleId="Quote">
    <w:name w:val="Quote"/>
    <w:basedOn w:val="Normal"/>
    <w:next w:val="Normal"/>
    <w:link w:val="QuoteChar"/>
    <w:uiPriority w:val="29"/>
    <w:rsid w:val="00417A42"/>
    <w:pPr>
      <w:spacing w:before="200" w:after="160"/>
      <w:ind w:left="864" w:right="864"/>
      <w:jc w:val="center"/>
    </w:pPr>
    <w:rPr>
      <w:i/>
      <w:iCs/>
      <w:color w:val="E4610F" w:themeColor="text1"/>
    </w:rPr>
  </w:style>
  <w:style w:type="character" w:customStyle="1" w:styleId="QuoteChar">
    <w:name w:val="Quote Char"/>
    <w:basedOn w:val="DefaultParagraphFont"/>
    <w:link w:val="Quote"/>
    <w:uiPriority w:val="29"/>
    <w:rsid w:val="00417A42"/>
    <w:rPr>
      <w:i/>
      <w:iCs/>
      <w:color w:val="E4610F" w:themeColor="text1"/>
    </w:rPr>
  </w:style>
  <w:style w:type="character" w:styleId="SubtleEmphasis">
    <w:name w:val="Subtle Emphasis"/>
    <w:basedOn w:val="DefaultParagraphFont"/>
    <w:uiPriority w:val="19"/>
    <w:rsid w:val="003775C3"/>
    <w:rPr>
      <w:i/>
      <w:iCs/>
      <w:color w:val="E4610F" w:themeColor="text1"/>
    </w:rPr>
  </w:style>
  <w:style w:type="paragraph" w:styleId="NormalWeb">
    <w:name w:val="Normal (Web)"/>
    <w:basedOn w:val="Normal"/>
    <w:uiPriority w:val="99"/>
    <w:semiHidden/>
    <w:unhideWhenUsed/>
    <w:rsid w:val="00EA473B"/>
    <w:pPr>
      <w:spacing w:before="100" w:beforeAutospacing="1" w:after="100" w:afterAutospacing="1" w:line="240" w:lineRule="auto"/>
    </w:pPr>
    <w:rPr>
      <w:rFonts w:ascii="Times New Roman" w:hAnsi="Times New Roman" w:cs="Times New Roman"/>
      <w:sz w:val="24"/>
      <w:szCs w:val="24"/>
      <w:lang w:eastAsia="en-GB"/>
    </w:rPr>
  </w:style>
  <w:style w:type="paragraph" w:styleId="Caption">
    <w:name w:val="caption"/>
    <w:basedOn w:val="Normal"/>
    <w:next w:val="Normal"/>
    <w:link w:val="CaptionChar"/>
    <w:uiPriority w:val="35"/>
    <w:unhideWhenUsed/>
    <w:qFormat/>
    <w:rsid w:val="00D22425"/>
    <w:pPr>
      <w:spacing w:before="120" w:after="200" w:line="276" w:lineRule="auto"/>
      <w:jc w:val="center"/>
    </w:pPr>
    <w:rPr>
      <w:rFonts w:asciiTheme="minorHAnsi" w:eastAsiaTheme="minorEastAsia" w:hAnsiTheme="minorHAnsi"/>
      <w:b/>
      <w:bCs/>
      <w:color w:val="097C31" w:themeColor="accent1" w:themeShade="BF"/>
      <w:sz w:val="22"/>
      <w:szCs w:val="18"/>
    </w:rPr>
  </w:style>
  <w:style w:type="paragraph" w:styleId="ListParagraph">
    <w:name w:val="List Paragraph"/>
    <w:basedOn w:val="Normal"/>
    <w:link w:val="ListParagraphChar"/>
    <w:uiPriority w:val="34"/>
    <w:qFormat/>
    <w:rsid w:val="00D22425"/>
    <w:pPr>
      <w:spacing w:after="200" w:line="276" w:lineRule="auto"/>
      <w:ind w:left="720"/>
      <w:contextualSpacing/>
    </w:pPr>
    <w:rPr>
      <w:rFonts w:asciiTheme="minorHAnsi" w:eastAsiaTheme="minorEastAsia" w:hAnsiTheme="minorHAnsi"/>
      <w:sz w:val="22"/>
      <w:szCs w:val="22"/>
    </w:rPr>
  </w:style>
  <w:style w:type="numbering" w:customStyle="1" w:styleId="Headings">
    <w:name w:val="Headings"/>
    <w:uiPriority w:val="99"/>
    <w:rsid w:val="00D22425"/>
    <w:pPr>
      <w:numPr>
        <w:numId w:val="10"/>
      </w:numPr>
    </w:pPr>
  </w:style>
  <w:style w:type="character" w:customStyle="1" w:styleId="ListParagraphChar">
    <w:name w:val="List Paragraph Char"/>
    <w:link w:val="ListParagraph"/>
    <w:uiPriority w:val="34"/>
    <w:locked/>
    <w:rsid w:val="00D22425"/>
    <w:rPr>
      <w:rFonts w:asciiTheme="minorHAnsi" w:eastAsiaTheme="minorEastAsia" w:hAnsiTheme="minorHAnsi"/>
      <w:sz w:val="22"/>
      <w:szCs w:val="22"/>
    </w:rPr>
  </w:style>
  <w:style w:type="numbering" w:customStyle="1" w:styleId="SEAMSBullets">
    <w:name w:val="SEAMS Bullets"/>
    <w:uiPriority w:val="99"/>
    <w:rsid w:val="00D22425"/>
    <w:pPr>
      <w:numPr>
        <w:numId w:val="11"/>
      </w:numPr>
    </w:pPr>
  </w:style>
  <w:style w:type="paragraph" w:styleId="ListBullet">
    <w:name w:val="List Bullet"/>
    <w:basedOn w:val="Normal"/>
    <w:uiPriority w:val="99"/>
    <w:unhideWhenUsed/>
    <w:rsid w:val="00D22425"/>
    <w:pPr>
      <w:numPr>
        <w:numId w:val="12"/>
      </w:numPr>
      <w:spacing w:line="276" w:lineRule="auto"/>
      <w:ind w:left="357" w:hanging="357"/>
      <w:contextualSpacing/>
    </w:pPr>
    <w:rPr>
      <w:rFonts w:asciiTheme="minorHAnsi" w:eastAsiaTheme="minorEastAsia" w:hAnsiTheme="minorHAnsi"/>
      <w:sz w:val="22"/>
      <w:szCs w:val="22"/>
    </w:rPr>
  </w:style>
  <w:style w:type="paragraph" w:styleId="ListBullet2">
    <w:name w:val="List Bullet 2"/>
    <w:basedOn w:val="Normal"/>
    <w:uiPriority w:val="99"/>
    <w:unhideWhenUsed/>
    <w:rsid w:val="00D22425"/>
    <w:pPr>
      <w:numPr>
        <w:ilvl w:val="1"/>
        <w:numId w:val="12"/>
      </w:numPr>
      <w:spacing w:line="276" w:lineRule="auto"/>
      <w:ind w:left="714" w:hanging="357"/>
      <w:contextualSpacing/>
    </w:pPr>
    <w:rPr>
      <w:rFonts w:asciiTheme="minorHAnsi" w:eastAsiaTheme="minorEastAsia" w:hAnsiTheme="minorHAnsi"/>
      <w:sz w:val="22"/>
      <w:szCs w:val="22"/>
    </w:rPr>
  </w:style>
  <w:style w:type="paragraph" w:styleId="ListBullet3">
    <w:name w:val="List Bullet 3"/>
    <w:basedOn w:val="Normal"/>
    <w:uiPriority w:val="99"/>
    <w:unhideWhenUsed/>
    <w:rsid w:val="00D22425"/>
    <w:pPr>
      <w:numPr>
        <w:ilvl w:val="2"/>
        <w:numId w:val="12"/>
      </w:numPr>
      <w:spacing w:line="276" w:lineRule="auto"/>
      <w:ind w:left="1077" w:hanging="357"/>
      <w:contextualSpacing/>
    </w:pPr>
    <w:rPr>
      <w:rFonts w:asciiTheme="minorHAnsi" w:eastAsiaTheme="minorEastAsia" w:hAnsiTheme="minorHAnsi"/>
      <w:sz w:val="22"/>
      <w:szCs w:val="22"/>
    </w:rPr>
  </w:style>
  <w:style w:type="paragraph" w:styleId="ListBullet4">
    <w:name w:val="List Bullet 4"/>
    <w:basedOn w:val="Normal"/>
    <w:uiPriority w:val="99"/>
    <w:unhideWhenUsed/>
    <w:rsid w:val="00D22425"/>
    <w:pPr>
      <w:numPr>
        <w:ilvl w:val="3"/>
        <w:numId w:val="12"/>
      </w:numPr>
      <w:spacing w:line="276" w:lineRule="auto"/>
      <w:ind w:left="1434" w:hanging="357"/>
      <w:contextualSpacing/>
    </w:pPr>
    <w:rPr>
      <w:rFonts w:asciiTheme="minorHAnsi" w:eastAsiaTheme="minorEastAsia" w:hAnsiTheme="minorHAnsi"/>
      <w:sz w:val="22"/>
      <w:szCs w:val="22"/>
    </w:rPr>
  </w:style>
  <w:style w:type="paragraph" w:styleId="ListBullet5">
    <w:name w:val="List Bullet 5"/>
    <w:basedOn w:val="Normal"/>
    <w:uiPriority w:val="99"/>
    <w:unhideWhenUsed/>
    <w:rsid w:val="00D22425"/>
    <w:pPr>
      <w:numPr>
        <w:ilvl w:val="4"/>
        <w:numId w:val="12"/>
      </w:numPr>
      <w:spacing w:line="276" w:lineRule="auto"/>
      <w:ind w:left="1797" w:hanging="357"/>
      <w:contextualSpacing/>
    </w:pPr>
    <w:rPr>
      <w:rFonts w:asciiTheme="minorHAnsi" w:eastAsiaTheme="minorEastAsia" w:hAnsiTheme="minorHAnsi"/>
      <w:sz w:val="22"/>
      <w:szCs w:val="22"/>
    </w:rPr>
  </w:style>
  <w:style w:type="character" w:styleId="CommentReference">
    <w:name w:val="annotation reference"/>
    <w:basedOn w:val="DefaultParagraphFont"/>
    <w:uiPriority w:val="99"/>
    <w:semiHidden/>
    <w:unhideWhenUsed/>
    <w:rsid w:val="00A62B3F"/>
    <w:rPr>
      <w:sz w:val="16"/>
      <w:szCs w:val="16"/>
    </w:rPr>
  </w:style>
  <w:style w:type="paragraph" w:styleId="CommentText">
    <w:name w:val="annotation text"/>
    <w:basedOn w:val="Normal"/>
    <w:link w:val="CommentTextChar"/>
    <w:uiPriority w:val="99"/>
    <w:semiHidden/>
    <w:unhideWhenUsed/>
    <w:rsid w:val="00A62B3F"/>
    <w:pPr>
      <w:spacing w:line="240" w:lineRule="auto"/>
    </w:pPr>
  </w:style>
  <w:style w:type="character" w:customStyle="1" w:styleId="CommentTextChar">
    <w:name w:val="Comment Text Char"/>
    <w:basedOn w:val="DefaultParagraphFont"/>
    <w:link w:val="CommentText"/>
    <w:uiPriority w:val="99"/>
    <w:semiHidden/>
    <w:rsid w:val="00A62B3F"/>
  </w:style>
  <w:style w:type="paragraph" w:styleId="CommentSubject">
    <w:name w:val="annotation subject"/>
    <w:basedOn w:val="CommentText"/>
    <w:next w:val="CommentText"/>
    <w:link w:val="CommentSubjectChar"/>
    <w:uiPriority w:val="99"/>
    <w:semiHidden/>
    <w:unhideWhenUsed/>
    <w:rsid w:val="00A62B3F"/>
    <w:rPr>
      <w:b/>
      <w:bCs/>
    </w:rPr>
  </w:style>
  <w:style w:type="character" w:customStyle="1" w:styleId="CommentSubjectChar">
    <w:name w:val="Comment Subject Char"/>
    <w:basedOn w:val="CommentTextChar"/>
    <w:link w:val="CommentSubject"/>
    <w:uiPriority w:val="99"/>
    <w:semiHidden/>
    <w:rsid w:val="00A62B3F"/>
    <w:rPr>
      <w:b/>
      <w:bCs/>
    </w:rPr>
  </w:style>
  <w:style w:type="character" w:customStyle="1" w:styleId="lrzxr">
    <w:name w:val="lrzxr"/>
    <w:basedOn w:val="DefaultParagraphFont"/>
    <w:rsid w:val="00044EB2"/>
  </w:style>
  <w:style w:type="character" w:customStyle="1" w:styleId="CaptionChar">
    <w:name w:val="Caption Char"/>
    <w:basedOn w:val="DefaultParagraphFont"/>
    <w:link w:val="Caption"/>
    <w:uiPriority w:val="35"/>
    <w:locked/>
    <w:rsid w:val="00F6756D"/>
    <w:rPr>
      <w:rFonts w:asciiTheme="minorHAnsi" w:eastAsiaTheme="minorEastAsia" w:hAnsiTheme="minorHAnsi"/>
      <w:b/>
      <w:bCs/>
      <w:color w:val="097C31" w:themeColor="accent1" w:themeShade="BF"/>
      <w:sz w:val="22"/>
      <w:szCs w:val="18"/>
    </w:rPr>
  </w:style>
  <w:style w:type="numbering" w:customStyle="1" w:styleId="SEAMSHeadings">
    <w:name w:val="SEAMS Headings"/>
    <w:basedOn w:val="NoList"/>
    <w:uiPriority w:val="99"/>
    <w:rsid w:val="00F6756D"/>
    <w:pPr>
      <w:numPr>
        <w:numId w:val="13"/>
      </w:numPr>
    </w:pPr>
  </w:style>
  <w:style w:type="table" w:styleId="GridTable6Colorful-Accent2">
    <w:name w:val="Grid Table 6 Colorful Accent 2"/>
    <w:basedOn w:val="TableNormal"/>
    <w:uiPriority w:val="51"/>
    <w:rsid w:val="006867EF"/>
    <w:pPr>
      <w:spacing w:line="240" w:lineRule="auto"/>
    </w:pPr>
    <w:rPr>
      <w:color w:val="3F4143" w:themeColor="accent2" w:themeShade="BF"/>
    </w:rPr>
    <w:tblPr>
      <w:tblStyleRowBandSize w:val="1"/>
      <w:tblStyleColBandSize w:val="1"/>
      <w:tblBorders>
        <w:top w:val="single" w:sz="4" w:space="0" w:color="97999D" w:themeColor="accent2" w:themeTint="99"/>
        <w:left w:val="single" w:sz="4" w:space="0" w:color="97999D" w:themeColor="accent2" w:themeTint="99"/>
        <w:bottom w:val="single" w:sz="4" w:space="0" w:color="97999D" w:themeColor="accent2" w:themeTint="99"/>
        <w:right w:val="single" w:sz="4" w:space="0" w:color="97999D" w:themeColor="accent2" w:themeTint="99"/>
        <w:insideH w:val="single" w:sz="4" w:space="0" w:color="97999D" w:themeColor="accent2" w:themeTint="99"/>
        <w:insideV w:val="single" w:sz="4" w:space="0" w:color="97999D" w:themeColor="accent2" w:themeTint="99"/>
      </w:tblBorders>
    </w:tblPr>
    <w:tblStylePr w:type="firstRow">
      <w:rPr>
        <w:b/>
        <w:bCs/>
      </w:rPr>
      <w:tblPr/>
      <w:tcPr>
        <w:tcBorders>
          <w:bottom w:val="single" w:sz="12" w:space="0" w:color="97999D" w:themeColor="accent2" w:themeTint="99"/>
        </w:tcBorders>
      </w:tcPr>
    </w:tblStylePr>
    <w:tblStylePr w:type="lastRow">
      <w:rPr>
        <w:b/>
        <w:bCs/>
      </w:rPr>
      <w:tblPr/>
      <w:tcPr>
        <w:tcBorders>
          <w:top w:val="double" w:sz="4" w:space="0" w:color="97999D" w:themeColor="accent2" w:themeTint="99"/>
        </w:tcBorders>
      </w:tcPr>
    </w:tblStylePr>
    <w:tblStylePr w:type="firstCol">
      <w:rPr>
        <w:b/>
        <w:bCs/>
      </w:rPr>
    </w:tblStylePr>
    <w:tblStylePr w:type="lastCol">
      <w:rPr>
        <w:b/>
        <w:bCs/>
      </w:rPr>
    </w:tblStylePr>
    <w:tblStylePr w:type="band1Vert">
      <w:tblPr/>
      <w:tcPr>
        <w:shd w:val="clear" w:color="auto" w:fill="DCDDDE" w:themeFill="accent2" w:themeFillTint="33"/>
      </w:tcPr>
    </w:tblStylePr>
    <w:tblStylePr w:type="band1Horz">
      <w:tblPr/>
      <w:tcPr>
        <w:shd w:val="clear" w:color="auto" w:fill="DCDDDE" w:themeFill="accent2" w:themeFillTint="33"/>
      </w:tcPr>
    </w:tblStylePr>
  </w:style>
  <w:style w:type="table" w:styleId="GridTable4-Accent2">
    <w:name w:val="Grid Table 4 Accent 2"/>
    <w:basedOn w:val="TableNormal"/>
    <w:uiPriority w:val="49"/>
    <w:rsid w:val="006867EF"/>
    <w:pPr>
      <w:spacing w:line="240" w:lineRule="auto"/>
    </w:pPr>
    <w:tblPr>
      <w:tblStyleRowBandSize w:val="1"/>
      <w:tblStyleColBandSize w:val="1"/>
      <w:tblBorders>
        <w:top w:val="single" w:sz="4" w:space="0" w:color="97999D" w:themeColor="accent2" w:themeTint="99"/>
        <w:left w:val="single" w:sz="4" w:space="0" w:color="97999D" w:themeColor="accent2" w:themeTint="99"/>
        <w:bottom w:val="single" w:sz="4" w:space="0" w:color="97999D" w:themeColor="accent2" w:themeTint="99"/>
        <w:right w:val="single" w:sz="4" w:space="0" w:color="97999D" w:themeColor="accent2" w:themeTint="99"/>
        <w:insideH w:val="single" w:sz="4" w:space="0" w:color="97999D" w:themeColor="accent2" w:themeTint="99"/>
        <w:insideV w:val="single" w:sz="4" w:space="0" w:color="97999D" w:themeColor="accent2" w:themeTint="99"/>
      </w:tblBorders>
    </w:tblPr>
    <w:tblStylePr w:type="firstRow">
      <w:rPr>
        <w:b/>
        <w:bCs/>
        <w:color w:val="FFFFFF" w:themeColor="background1"/>
      </w:rPr>
      <w:tblPr/>
      <w:tcPr>
        <w:tcBorders>
          <w:top w:val="single" w:sz="4" w:space="0" w:color="55575A" w:themeColor="accent2"/>
          <w:left w:val="single" w:sz="4" w:space="0" w:color="55575A" w:themeColor="accent2"/>
          <w:bottom w:val="single" w:sz="4" w:space="0" w:color="55575A" w:themeColor="accent2"/>
          <w:right w:val="single" w:sz="4" w:space="0" w:color="55575A" w:themeColor="accent2"/>
          <w:insideH w:val="nil"/>
          <w:insideV w:val="nil"/>
        </w:tcBorders>
        <w:shd w:val="clear" w:color="auto" w:fill="55575A" w:themeFill="accent2"/>
      </w:tcPr>
    </w:tblStylePr>
    <w:tblStylePr w:type="lastRow">
      <w:rPr>
        <w:b/>
        <w:bCs/>
      </w:rPr>
      <w:tblPr/>
      <w:tcPr>
        <w:tcBorders>
          <w:top w:val="double" w:sz="4" w:space="0" w:color="55575A" w:themeColor="accent2"/>
        </w:tcBorders>
      </w:tcPr>
    </w:tblStylePr>
    <w:tblStylePr w:type="firstCol">
      <w:rPr>
        <w:b/>
        <w:bCs/>
      </w:rPr>
    </w:tblStylePr>
    <w:tblStylePr w:type="lastCol">
      <w:rPr>
        <w:b/>
        <w:bCs/>
      </w:rPr>
    </w:tblStylePr>
    <w:tblStylePr w:type="band1Vert">
      <w:tblPr/>
      <w:tcPr>
        <w:shd w:val="clear" w:color="auto" w:fill="DCDDDE" w:themeFill="accent2" w:themeFillTint="33"/>
      </w:tcPr>
    </w:tblStylePr>
    <w:tblStylePr w:type="band1Horz">
      <w:tblPr/>
      <w:tcPr>
        <w:shd w:val="clear" w:color="auto" w:fill="DCDDDE" w:themeFill="accent2" w:themeFillTint="33"/>
      </w:tcPr>
    </w:tblStylePr>
  </w:style>
  <w:style w:type="table" w:styleId="GridTable2-Accent2">
    <w:name w:val="Grid Table 2 Accent 2"/>
    <w:basedOn w:val="TableNormal"/>
    <w:uiPriority w:val="47"/>
    <w:rsid w:val="00461F51"/>
    <w:pPr>
      <w:spacing w:line="240" w:lineRule="auto"/>
    </w:pPr>
    <w:tblPr>
      <w:tblStyleRowBandSize w:val="1"/>
      <w:tblStyleColBandSize w:val="1"/>
      <w:tblBorders>
        <w:top w:val="single" w:sz="2" w:space="0" w:color="97999D" w:themeColor="accent2" w:themeTint="99"/>
        <w:bottom w:val="single" w:sz="2" w:space="0" w:color="97999D" w:themeColor="accent2" w:themeTint="99"/>
        <w:insideH w:val="single" w:sz="2" w:space="0" w:color="97999D" w:themeColor="accent2" w:themeTint="99"/>
        <w:insideV w:val="single" w:sz="2" w:space="0" w:color="97999D" w:themeColor="accent2" w:themeTint="99"/>
      </w:tblBorders>
    </w:tblPr>
    <w:tblStylePr w:type="firstRow">
      <w:rPr>
        <w:b/>
        <w:bCs/>
      </w:rPr>
      <w:tblPr/>
      <w:tcPr>
        <w:tcBorders>
          <w:top w:val="nil"/>
          <w:bottom w:val="single" w:sz="12" w:space="0" w:color="97999D" w:themeColor="accent2" w:themeTint="99"/>
          <w:insideH w:val="nil"/>
          <w:insideV w:val="nil"/>
        </w:tcBorders>
        <w:shd w:val="clear" w:color="auto" w:fill="FFFFFF" w:themeFill="background1"/>
      </w:tcPr>
    </w:tblStylePr>
    <w:tblStylePr w:type="lastRow">
      <w:rPr>
        <w:b/>
        <w:bCs/>
      </w:rPr>
      <w:tblPr/>
      <w:tcPr>
        <w:tcBorders>
          <w:top w:val="double" w:sz="2" w:space="0" w:color="9799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DDDE" w:themeFill="accent2" w:themeFillTint="33"/>
      </w:tcPr>
    </w:tblStylePr>
    <w:tblStylePr w:type="band1Horz">
      <w:tblPr/>
      <w:tcPr>
        <w:shd w:val="clear" w:color="auto" w:fill="DCDDDE" w:themeFill="accent2" w:themeFillTint="33"/>
      </w:tcPr>
    </w:tblStylePr>
  </w:style>
  <w:style w:type="table" w:customStyle="1" w:styleId="Table1">
    <w:name w:val="Table 1"/>
    <w:basedOn w:val="TableNormal"/>
    <w:uiPriority w:val="99"/>
    <w:rsid w:val="008B0794"/>
    <w:pPr>
      <w:spacing w:before="100" w:beforeAutospacing="1" w:after="100" w:afterAutospacing="1" w:line="240" w:lineRule="auto"/>
    </w:pPr>
    <w:rPr>
      <w:rFonts w:ascii="Calibri" w:hAnsi="Calibri"/>
      <w:sz w:val="22"/>
      <w:szCs w:val="22"/>
    </w:rPr>
    <w:tblPr>
      <w:tblInd w:w="0" w:type="nil"/>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57" w:type="dxa"/>
        <w:left w:w="57" w:type="dxa"/>
        <w:bottom w:w="57" w:type="dxa"/>
        <w:right w:w="57" w:type="dxa"/>
      </w:tblCellMar>
    </w:tblPr>
    <w:tblStylePr w:type="firstRow">
      <w:rPr>
        <w:b/>
      </w:rPr>
      <w:tblPr/>
      <w:tcPr>
        <w:shd w:val="clear" w:color="auto" w:fill="00245D"/>
      </w:tcPr>
    </w:tblStylePr>
    <w:tblStylePr w:type="firstCol">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023">
      <w:bodyDiv w:val="1"/>
      <w:marLeft w:val="0"/>
      <w:marRight w:val="0"/>
      <w:marTop w:val="0"/>
      <w:marBottom w:val="0"/>
      <w:divBdr>
        <w:top w:val="none" w:sz="0" w:space="0" w:color="auto"/>
        <w:left w:val="none" w:sz="0" w:space="0" w:color="auto"/>
        <w:bottom w:val="none" w:sz="0" w:space="0" w:color="auto"/>
        <w:right w:val="none" w:sz="0" w:space="0" w:color="auto"/>
      </w:divBdr>
    </w:div>
    <w:div w:id="36129230">
      <w:bodyDiv w:val="1"/>
      <w:marLeft w:val="0"/>
      <w:marRight w:val="0"/>
      <w:marTop w:val="0"/>
      <w:marBottom w:val="0"/>
      <w:divBdr>
        <w:top w:val="none" w:sz="0" w:space="0" w:color="auto"/>
        <w:left w:val="none" w:sz="0" w:space="0" w:color="auto"/>
        <w:bottom w:val="none" w:sz="0" w:space="0" w:color="auto"/>
        <w:right w:val="none" w:sz="0" w:space="0" w:color="auto"/>
      </w:divBdr>
    </w:div>
    <w:div w:id="47459764">
      <w:bodyDiv w:val="1"/>
      <w:marLeft w:val="0"/>
      <w:marRight w:val="0"/>
      <w:marTop w:val="0"/>
      <w:marBottom w:val="0"/>
      <w:divBdr>
        <w:top w:val="none" w:sz="0" w:space="0" w:color="auto"/>
        <w:left w:val="none" w:sz="0" w:space="0" w:color="auto"/>
        <w:bottom w:val="none" w:sz="0" w:space="0" w:color="auto"/>
        <w:right w:val="none" w:sz="0" w:space="0" w:color="auto"/>
      </w:divBdr>
    </w:div>
    <w:div w:id="97336787">
      <w:bodyDiv w:val="1"/>
      <w:marLeft w:val="0"/>
      <w:marRight w:val="0"/>
      <w:marTop w:val="0"/>
      <w:marBottom w:val="0"/>
      <w:divBdr>
        <w:top w:val="none" w:sz="0" w:space="0" w:color="auto"/>
        <w:left w:val="none" w:sz="0" w:space="0" w:color="auto"/>
        <w:bottom w:val="none" w:sz="0" w:space="0" w:color="auto"/>
        <w:right w:val="none" w:sz="0" w:space="0" w:color="auto"/>
      </w:divBdr>
    </w:div>
    <w:div w:id="211356191">
      <w:bodyDiv w:val="1"/>
      <w:marLeft w:val="0"/>
      <w:marRight w:val="0"/>
      <w:marTop w:val="0"/>
      <w:marBottom w:val="0"/>
      <w:divBdr>
        <w:top w:val="none" w:sz="0" w:space="0" w:color="auto"/>
        <w:left w:val="none" w:sz="0" w:space="0" w:color="auto"/>
        <w:bottom w:val="none" w:sz="0" w:space="0" w:color="auto"/>
        <w:right w:val="none" w:sz="0" w:space="0" w:color="auto"/>
      </w:divBdr>
    </w:div>
    <w:div w:id="223956416">
      <w:bodyDiv w:val="1"/>
      <w:marLeft w:val="0"/>
      <w:marRight w:val="0"/>
      <w:marTop w:val="0"/>
      <w:marBottom w:val="0"/>
      <w:divBdr>
        <w:top w:val="none" w:sz="0" w:space="0" w:color="auto"/>
        <w:left w:val="none" w:sz="0" w:space="0" w:color="auto"/>
        <w:bottom w:val="none" w:sz="0" w:space="0" w:color="auto"/>
        <w:right w:val="none" w:sz="0" w:space="0" w:color="auto"/>
      </w:divBdr>
    </w:div>
    <w:div w:id="247006646">
      <w:bodyDiv w:val="1"/>
      <w:marLeft w:val="0"/>
      <w:marRight w:val="0"/>
      <w:marTop w:val="0"/>
      <w:marBottom w:val="0"/>
      <w:divBdr>
        <w:top w:val="none" w:sz="0" w:space="0" w:color="auto"/>
        <w:left w:val="none" w:sz="0" w:space="0" w:color="auto"/>
        <w:bottom w:val="none" w:sz="0" w:space="0" w:color="auto"/>
        <w:right w:val="none" w:sz="0" w:space="0" w:color="auto"/>
      </w:divBdr>
    </w:div>
    <w:div w:id="275603402">
      <w:bodyDiv w:val="1"/>
      <w:marLeft w:val="0"/>
      <w:marRight w:val="0"/>
      <w:marTop w:val="0"/>
      <w:marBottom w:val="0"/>
      <w:divBdr>
        <w:top w:val="none" w:sz="0" w:space="0" w:color="auto"/>
        <w:left w:val="none" w:sz="0" w:space="0" w:color="auto"/>
        <w:bottom w:val="none" w:sz="0" w:space="0" w:color="auto"/>
        <w:right w:val="none" w:sz="0" w:space="0" w:color="auto"/>
      </w:divBdr>
    </w:div>
    <w:div w:id="332533901">
      <w:bodyDiv w:val="1"/>
      <w:marLeft w:val="0"/>
      <w:marRight w:val="0"/>
      <w:marTop w:val="0"/>
      <w:marBottom w:val="0"/>
      <w:divBdr>
        <w:top w:val="none" w:sz="0" w:space="0" w:color="auto"/>
        <w:left w:val="none" w:sz="0" w:space="0" w:color="auto"/>
        <w:bottom w:val="none" w:sz="0" w:space="0" w:color="auto"/>
        <w:right w:val="none" w:sz="0" w:space="0" w:color="auto"/>
      </w:divBdr>
    </w:div>
    <w:div w:id="377508708">
      <w:bodyDiv w:val="1"/>
      <w:marLeft w:val="0"/>
      <w:marRight w:val="0"/>
      <w:marTop w:val="0"/>
      <w:marBottom w:val="0"/>
      <w:divBdr>
        <w:top w:val="none" w:sz="0" w:space="0" w:color="auto"/>
        <w:left w:val="none" w:sz="0" w:space="0" w:color="auto"/>
        <w:bottom w:val="none" w:sz="0" w:space="0" w:color="auto"/>
        <w:right w:val="none" w:sz="0" w:space="0" w:color="auto"/>
      </w:divBdr>
      <w:divsChild>
        <w:div w:id="1628393866">
          <w:marLeft w:val="274"/>
          <w:marRight w:val="0"/>
          <w:marTop w:val="0"/>
          <w:marBottom w:val="0"/>
          <w:divBdr>
            <w:top w:val="none" w:sz="0" w:space="0" w:color="auto"/>
            <w:left w:val="none" w:sz="0" w:space="0" w:color="auto"/>
            <w:bottom w:val="none" w:sz="0" w:space="0" w:color="auto"/>
            <w:right w:val="none" w:sz="0" w:space="0" w:color="auto"/>
          </w:divBdr>
        </w:div>
        <w:div w:id="1514489604">
          <w:marLeft w:val="274"/>
          <w:marRight w:val="0"/>
          <w:marTop w:val="0"/>
          <w:marBottom w:val="0"/>
          <w:divBdr>
            <w:top w:val="none" w:sz="0" w:space="0" w:color="auto"/>
            <w:left w:val="none" w:sz="0" w:space="0" w:color="auto"/>
            <w:bottom w:val="none" w:sz="0" w:space="0" w:color="auto"/>
            <w:right w:val="none" w:sz="0" w:space="0" w:color="auto"/>
          </w:divBdr>
        </w:div>
        <w:div w:id="1769085481">
          <w:marLeft w:val="274"/>
          <w:marRight w:val="0"/>
          <w:marTop w:val="0"/>
          <w:marBottom w:val="0"/>
          <w:divBdr>
            <w:top w:val="none" w:sz="0" w:space="0" w:color="auto"/>
            <w:left w:val="none" w:sz="0" w:space="0" w:color="auto"/>
            <w:bottom w:val="none" w:sz="0" w:space="0" w:color="auto"/>
            <w:right w:val="none" w:sz="0" w:space="0" w:color="auto"/>
          </w:divBdr>
        </w:div>
        <w:div w:id="1952590744">
          <w:marLeft w:val="274"/>
          <w:marRight w:val="0"/>
          <w:marTop w:val="0"/>
          <w:marBottom w:val="0"/>
          <w:divBdr>
            <w:top w:val="none" w:sz="0" w:space="0" w:color="auto"/>
            <w:left w:val="none" w:sz="0" w:space="0" w:color="auto"/>
            <w:bottom w:val="none" w:sz="0" w:space="0" w:color="auto"/>
            <w:right w:val="none" w:sz="0" w:space="0" w:color="auto"/>
          </w:divBdr>
        </w:div>
        <w:div w:id="96755232">
          <w:marLeft w:val="274"/>
          <w:marRight w:val="0"/>
          <w:marTop w:val="0"/>
          <w:marBottom w:val="0"/>
          <w:divBdr>
            <w:top w:val="none" w:sz="0" w:space="0" w:color="auto"/>
            <w:left w:val="none" w:sz="0" w:space="0" w:color="auto"/>
            <w:bottom w:val="none" w:sz="0" w:space="0" w:color="auto"/>
            <w:right w:val="none" w:sz="0" w:space="0" w:color="auto"/>
          </w:divBdr>
        </w:div>
        <w:div w:id="412972706">
          <w:marLeft w:val="274"/>
          <w:marRight w:val="0"/>
          <w:marTop w:val="0"/>
          <w:marBottom w:val="0"/>
          <w:divBdr>
            <w:top w:val="none" w:sz="0" w:space="0" w:color="auto"/>
            <w:left w:val="none" w:sz="0" w:space="0" w:color="auto"/>
            <w:bottom w:val="none" w:sz="0" w:space="0" w:color="auto"/>
            <w:right w:val="none" w:sz="0" w:space="0" w:color="auto"/>
          </w:divBdr>
        </w:div>
        <w:div w:id="1251083830">
          <w:marLeft w:val="274"/>
          <w:marRight w:val="0"/>
          <w:marTop w:val="0"/>
          <w:marBottom w:val="0"/>
          <w:divBdr>
            <w:top w:val="none" w:sz="0" w:space="0" w:color="auto"/>
            <w:left w:val="none" w:sz="0" w:space="0" w:color="auto"/>
            <w:bottom w:val="none" w:sz="0" w:space="0" w:color="auto"/>
            <w:right w:val="none" w:sz="0" w:space="0" w:color="auto"/>
          </w:divBdr>
        </w:div>
        <w:div w:id="2036493723">
          <w:marLeft w:val="274"/>
          <w:marRight w:val="0"/>
          <w:marTop w:val="0"/>
          <w:marBottom w:val="0"/>
          <w:divBdr>
            <w:top w:val="none" w:sz="0" w:space="0" w:color="auto"/>
            <w:left w:val="none" w:sz="0" w:space="0" w:color="auto"/>
            <w:bottom w:val="none" w:sz="0" w:space="0" w:color="auto"/>
            <w:right w:val="none" w:sz="0" w:space="0" w:color="auto"/>
          </w:divBdr>
        </w:div>
        <w:div w:id="1517698273">
          <w:marLeft w:val="274"/>
          <w:marRight w:val="0"/>
          <w:marTop w:val="0"/>
          <w:marBottom w:val="0"/>
          <w:divBdr>
            <w:top w:val="none" w:sz="0" w:space="0" w:color="auto"/>
            <w:left w:val="none" w:sz="0" w:space="0" w:color="auto"/>
            <w:bottom w:val="none" w:sz="0" w:space="0" w:color="auto"/>
            <w:right w:val="none" w:sz="0" w:space="0" w:color="auto"/>
          </w:divBdr>
        </w:div>
      </w:divsChild>
    </w:div>
    <w:div w:id="459420867">
      <w:bodyDiv w:val="1"/>
      <w:marLeft w:val="0"/>
      <w:marRight w:val="0"/>
      <w:marTop w:val="0"/>
      <w:marBottom w:val="0"/>
      <w:divBdr>
        <w:top w:val="none" w:sz="0" w:space="0" w:color="auto"/>
        <w:left w:val="none" w:sz="0" w:space="0" w:color="auto"/>
        <w:bottom w:val="none" w:sz="0" w:space="0" w:color="auto"/>
        <w:right w:val="none" w:sz="0" w:space="0" w:color="auto"/>
      </w:divBdr>
    </w:div>
    <w:div w:id="468136994">
      <w:bodyDiv w:val="1"/>
      <w:marLeft w:val="0"/>
      <w:marRight w:val="0"/>
      <w:marTop w:val="0"/>
      <w:marBottom w:val="0"/>
      <w:divBdr>
        <w:top w:val="none" w:sz="0" w:space="0" w:color="auto"/>
        <w:left w:val="none" w:sz="0" w:space="0" w:color="auto"/>
        <w:bottom w:val="none" w:sz="0" w:space="0" w:color="auto"/>
        <w:right w:val="none" w:sz="0" w:space="0" w:color="auto"/>
      </w:divBdr>
    </w:div>
    <w:div w:id="519469247">
      <w:bodyDiv w:val="1"/>
      <w:marLeft w:val="0"/>
      <w:marRight w:val="0"/>
      <w:marTop w:val="0"/>
      <w:marBottom w:val="0"/>
      <w:divBdr>
        <w:top w:val="none" w:sz="0" w:space="0" w:color="auto"/>
        <w:left w:val="none" w:sz="0" w:space="0" w:color="auto"/>
        <w:bottom w:val="none" w:sz="0" w:space="0" w:color="auto"/>
        <w:right w:val="none" w:sz="0" w:space="0" w:color="auto"/>
      </w:divBdr>
    </w:div>
    <w:div w:id="539976404">
      <w:bodyDiv w:val="1"/>
      <w:marLeft w:val="0"/>
      <w:marRight w:val="0"/>
      <w:marTop w:val="0"/>
      <w:marBottom w:val="0"/>
      <w:divBdr>
        <w:top w:val="none" w:sz="0" w:space="0" w:color="auto"/>
        <w:left w:val="none" w:sz="0" w:space="0" w:color="auto"/>
        <w:bottom w:val="none" w:sz="0" w:space="0" w:color="auto"/>
        <w:right w:val="none" w:sz="0" w:space="0" w:color="auto"/>
      </w:divBdr>
    </w:div>
    <w:div w:id="552884751">
      <w:bodyDiv w:val="1"/>
      <w:marLeft w:val="0"/>
      <w:marRight w:val="0"/>
      <w:marTop w:val="0"/>
      <w:marBottom w:val="0"/>
      <w:divBdr>
        <w:top w:val="none" w:sz="0" w:space="0" w:color="auto"/>
        <w:left w:val="none" w:sz="0" w:space="0" w:color="auto"/>
        <w:bottom w:val="none" w:sz="0" w:space="0" w:color="auto"/>
        <w:right w:val="none" w:sz="0" w:space="0" w:color="auto"/>
      </w:divBdr>
    </w:div>
    <w:div w:id="567425825">
      <w:bodyDiv w:val="1"/>
      <w:marLeft w:val="0"/>
      <w:marRight w:val="0"/>
      <w:marTop w:val="0"/>
      <w:marBottom w:val="0"/>
      <w:divBdr>
        <w:top w:val="none" w:sz="0" w:space="0" w:color="auto"/>
        <w:left w:val="none" w:sz="0" w:space="0" w:color="auto"/>
        <w:bottom w:val="none" w:sz="0" w:space="0" w:color="auto"/>
        <w:right w:val="none" w:sz="0" w:space="0" w:color="auto"/>
      </w:divBdr>
    </w:div>
    <w:div w:id="568081194">
      <w:bodyDiv w:val="1"/>
      <w:marLeft w:val="0"/>
      <w:marRight w:val="0"/>
      <w:marTop w:val="0"/>
      <w:marBottom w:val="0"/>
      <w:divBdr>
        <w:top w:val="none" w:sz="0" w:space="0" w:color="auto"/>
        <w:left w:val="none" w:sz="0" w:space="0" w:color="auto"/>
        <w:bottom w:val="none" w:sz="0" w:space="0" w:color="auto"/>
        <w:right w:val="none" w:sz="0" w:space="0" w:color="auto"/>
      </w:divBdr>
    </w:div>
    <w:div w:id="583101369">
      <w:bodyDiv w:val="1"/>
      <w:marLeft w:val="0"/>
      <w:marRight w:val="0"/>
      <w:marTop w:val="0"/>
      <w:marBottom w:val="0"/>
      <w:divBdr>
        <w:top w:val="none" w:sz="0" w:space="0" w:color="auto"/>
        <w:left w:val="none" w:sz="0" w:space="0" w:color="auto"/>
        <w:bottom w:val="none" w:sz="0" w:space="0" w:color="auto"/>
        <w:right w:val="none" w:sz="0" w:space="0" w:color="auto"/>
      </w:divBdr>
    </w:div>
    <w:div w:id="586157366">
      <w:bodyDiv w:val="1"/>
      <w:marLeft w:val="0"/>
      <w:marRight w:val="0"/>
      <w:marTop w:val="0"/>
      <w:marBottom w:val="0"/>
      <w:divBdr>
        <w:top w:val="none" w:sz="0" w:space="0" w:color="auto"/>
        <w:left w:val="none" w:sz="0" w:space="0" w:color="auto"/>
        <w:bottom w:val="none" w:sz="0" w:space="0" w:color="auto"/>
        <w:right w:val="none" w:sz="0" w:space="0" w:color="auto"/>
      </w:divBdr>
    </w:div>
    <w:div w:id="621227316">
      <w:bodyDiv w:val="1"/>
      <w:marLeft w:val="0"/>
      <w:marRight w:val="0"/>
      <w:marTop w:val="0"/>
      <w:marBottom w:val="0"/>
      <w:divBdr>
        <w:top w:val="none" w:sz="0" w:space="0" w:color="auto"/>
        <w:left w:val="none" w:sz="0" w:space="0" w:color="auto"/>
        <w:bottom w:val="none" w:sz="0" w:space="0" w:color="auto"/>
        <w:right w:val="none" w:sz="0" w:space="0" w:color="auto"/>
      </w:divBdr>
    </w:div>
    <w:div w:id="646593240">
      <w:bodyDiv w:val="1"/>
      <w:marLeft w:val="0"/>
      <w:marRight w:val="0"/>
      <w:marTop w:val="0"/>
      <w:marBottom w:val="0"/>
      <w:divBdr>
        <w:top w:val="none" w:sz="0" w:space="0" w:color="auto"/>
        <w:left w:val="none" w:sz="0" w:space="0" w:color="auto"/>
        <w:bottom w:val="none" w:sz="0" w:space="0" w:color="auto"/>
        <w:right w:val="none" w:sz="0" w:space="0" w:color="auto"/>
      </w:divBdr>
    </w:div>
    <w:div w:id="671220597">
      <w:bodyDiv w:val="1"/>
      <w:marLeft w:val="0"/>
      <w:marRight w:val="0"/>
      <w:marTop w:val="0"/>
      <w:marBottom w:val="0"/>
      <w:divBdr>
        <w:top w:val="none" w:sz="0" w:space="0" w:color="auto"/>
        <w:left w:val="none" w:sz="0" w:space="0" w:color="auto"/>
        <w:bottom w:val="none" w:sz="0" w:space="0" w:color="auto"/>
        <w:right w:val="none" w:sz="0" w:space="0" w:color="auto"/>
      </w:divBdr>
    </w:div>
    <w:div w:id="743987492">
      <w:bodyDiv w:val="1"/>
      <w:marLeft w:val="0"/>
      <w:marRight w:val="0"/>
      <w:marTop w:val="0"/>
      <w:marBottom w:val="0"/>
      <w:divBdr>
        <w:top w:val="none" w:sz="0" w:space="0" w:color="auto"/>
        <w:left w:val="none" w:sz="0" w:space="0" w:color="auto"/>
        <w:bottom w:val="none" w:sz="0" w:space="0" w:color="auto"/>
        <w:right w:val="none" w:sz="0" w:space="0" w:color="auto"/>
      </w:divBdr>
    </w:div>
    <w:div w:id="757362387">
      <w:bodyDiv w:val="1"/>
      <w:marLeft w:val="0"/>
      <w:marRight w:val="0"/>
      <w:marTop w:val="0"/>
      <w:marBottom w:val="0"/>
      <w:divBdr>
        <w:top w:val="none" w:sz="0" w:space="0" w:color="auto"/>
        <w:left w:val="none" w:sz="0" w:space="0" w:color="auto"/>
        <w:bottom w:val="none" w:sz="0" w:space="0" w:color="auto"/>
        <w:right w:val="none" w:sz="0" w:space="0" w:color="auto"/>
      </w:divBdr>
    </w:div>
    <w:div w:id="808594836">
      <w:bodyDiv w:val="1"/>
      <w:marLeft w:val="0"/>
      <w:marRight w:val="0"/>
      <w:marTop w:val="0"/>
      <w:marBottom w:val="0"/>
      <w:divBdr>
        <w:top w:val="none" w:sz="0" w:space="0" w:color="auto"/>
        <w:left w:val="none" w:sz="0" w:space="0" w:color="auto"/>
        <w:bottom w:val="none" w:sz="0" w:space="0" w:color="auto"/>
        <w:right w:val="none" w:sz="0" w:space="0" w:color="auto"/>
      </w:divBdr>
    </w:div>
    <w:div w:id="868836855">
      <w:bodyDiv w:val="1"/>
      <w:marLeft w:val="0"/>
      <w:marRight w:val="0"/>
      <w:marTop w:val="0"/>
      <w:marBottom w:val="0"/>
      <w:divBdr>
        <w:top w:val="none" w:sz="0" w:space="0" w:color="auto"/>
        <w:left w:val="none" w:sz="0" w:space="0" w:color="auto"/>
        <w:bottom w:val="none" w:sz="0" w:space="0" w:color="auto"/>
        <w:right w:val="none" w:sz="0" w:space="0" w:color="auto"/>
      </w:divBdr>
    </w:div>
    <w:div w:id="938417435">
      <w:bodyDiv w:val="1"/>
      <w:marLeft w:val="0"/>
      <w:marRight w:val="0"/>
      <w:marTop w:val="0"/>
      <w:marBottom w:val="0"/>
      <w:divBdr>
        <w:top w:val="none" w:sz="0" w:space="0" w:color="auto"/>
        <w:left w:val="none" w:sz="0" w:space="0" w:color="auto"/>
        <w:bottom w:val="none" w:sz="0" w:space="0" w:color="auto"/>
        <w:right w:val="none" w:sz="0" w:space="0" w:color="auto"/>
      </w:divBdr>
    </w:div>
    <w:div w:id="979262476">
      <w:bodyDiv w:val="1"/>
      <w:marLeft w:val="0"/>
      <w:marRight w:val="0"/>
      <w:marTop w:val="0"/>
      <w:marBottom w:val="0"/>
      <w:divBdr>
        <w:top w:val="none" w:sz="0" w:space="0" w:color="auto"/>
        <w:left w:val="none" w:sz="0" w:space="0" w:color="auto"/>
        <w:bottom w:val="none" w:sz="0" w:space="0" w:color="auto"/>
        <w:right w:val="none" w:sz="0" w:space="0" w:color="auto"/>
      </w:divBdr>
    </w:div>
    <w:div w:id="1012147470">
      <w:bodyDiv w:val="1"/>
      <w:marLeft w:val="0"/>
      <w:marRight w:val="0"/>
      <w:marTop w:val="0"/>
      <w:marBottom w:val="0"/>
      <w:divBdr>
        <w:top w:val="none" w:sz="0" w:space="0" w:color="auto"/>
        <w:left w:val="none" w:sz="0" w:space="0" w:color="auto"/>
        <w:bottom w:val="none" w:sz="0" w:space="0" w:color="auto"/>
        <w:right w:val="none" w:sz="0" w:space="0" w:color="auto"/>
      </w:divBdr>
    </w:div>
    <w:div w:id="1028095038">
      <w:bodyDiv w:val="1"/>
      <w:marLeft w:val="0"/>
      <w:marRight w:val="0"/>
      <w:marTop w:val="0"/>
      <w:marBottom w:val="0"/>
      <w:divBdr>
        <w:top w:val="none" w:sz="0" w:space="0" w:color="auto"/>
        <w:left w:val="none" w:sz="0" w:space="0" w:color="auto"/>
        <w:bottom w:val="none" w:sz="0" w:space="0" w:color="auto"/>
        <w:right w:val="none" w:sz="0" w:space="0" w:color="auto"/>
      </w:divBdr>
    </w:div>
    <w:div w:id="1051032281">
      <w:bodyDiv w:val="1"/>
      <w:marLeft w:val="0"/>
      <w:marRight w:val="0"/>
      <w:marTop w:val="0"/>
      <w:marBottom w:val="0"/>
      <w:divBdr>
        <w:top w:val="none" w:sz="0" w:space="0" w:color="auto"/>
        <w:left w:val="none" w:sz="0" w:space="0" w:color="auto"/>
        <w:bottom w:val="none" w:sz="0" w:space="0" w:color="auto"/>
        <w:right w:val="none" w:sz="0" w:space="0" w:color="auto"/>
      </w:divBdr>
    </w:div>
    <w:div w:id="1075005679">
      <w:bodyDiv w:val="1"/>
      <w:marLeft w:val="0"/>
      <w:marRight w:val="0"/>
      <w:marTop w:val="0"/>
      <w:marBottom w:val="0"/>
      <w:divBdr>
        <w:top w:val="none" w:sz="0" w:space="0" w:color="auto"/>
        <w:left w:val="none" w:sz="0" w:space="0" w:color="auto"/>
        <w:bottom w:val="none" w:sz="0" w:space="0" w:color="auto"/>
        <w:right w:val="none" w:sz="0" w:space="0" w:color="auto"/>
      </w:divBdr>
    </w:div>
    <w:div w:id="1079907329">
      <w:bodyDiv w:val="1"/>
      <w:marLeft w:val="0"/>
      <w:marRight w:val="0"/>
      <w:marTop w:val="0"/>
      <w:marBottom w:val="0"/>
      <w:divBdr>
        <w:top w:val="none" w:sz="0" w:space="0" w:color="auto"/>
        <w:left w:val="none" w:sz="0" w:space="0" w:color="auto"/>
        <w:bottom w:val="none" w:sz="0" w:space="0" w:color="auto"/>
        <w:right w:val="none" w:sz="0" w:space="0" w:color="auto"/>
      </w:divBdr>
    </w:div>
    <w:div w:id="1082029068">
      <w:bodyDiv w:val="1"/>
      <w:marLeft w:val="0"/>
      <w:marRight w:val="0"/>
      <w:marTop w:val="0"/>
      <w:marBottom w:val="0"/>
      <w:divBdr>
        <w:top w:val="none" w:sz="0" w:space="0" w:color="auto"/>
        <w:left w:val="none" w:sz="0" w:space="0" w:color="auto"/>
        <w:bottom w:val="none" w:sz="0" w:space="0" w:color="auto"/>
        <w:right w:val="none" w:sz="0" w:space="0" w:color="auto"/>
      </w:divBdr>
    </w:div>
    <w:div w:id="1082607516">
      <w:bodyDiv w:val="1"/>
      <w:marLeft w:val="0"/>
      <w:marRight w:val="0"/>
      <w:marTop w:val="0"/>
      <w:marBottom w:val="0"/>
      <w:divBdr>
        <w:top w:val="none" w:sz="0" w:space="0" w:color="auto"/>
        <w:left w:val="none" w:sz="0" w:space="0" w:color="auto"/>
        <w:bottom w:val="none" w:sz="0" w:space="0" w:color="auto"/>
        <w:right w:val="none" w:sz="0" w:space="0" w:color="auto"/>
      </w:divBdr>
    </w:div>
    <w:div w:id="1092435535">
      <w:bodyDiv w:val="1"/>
      <w:marLeft w:val="0"/>
      <w:marRight w:val="0"/>
      <w:marTop w:val="0"/>
      <w:marBottom w:val="0"/>
      <w:divBdr>
        <w:top w:val="none" w:sz="0" w:space="0" w:color="auto"/>
        <w:left w:val="none" w:sz="0" w:space="0" w:color="auto"/>
        <w:bottom w:val="none" w:sz="0" w:space="0" w:color="auto"/>
        <w:right w:val="none" w:sz="0" w:space="0" w:color="auto"/>
      </w:divBdr>
    </w:div>
    <w:div w:id="1102341164">
      <w:bodyDiv w:val="1"/>
      <w:marLeft w:val="0"/>
      <w:marRight w:val="0"/>
      <w:marTop w:val="0"/>
      <w:marBottom w:val="0"/>
      <w:divBdr>
        <w:top w:val="none" w:sz="0" w:space="0" w:color="auto"/>
        <w:left w:val="none" w:sz="0" w:space="0" w:color="auto"/>
        <w:bottom w:val="none" w:sz="0" w:space="0" w:color="auto"/>
        <w:right w:val="none" w:sz="0" w:space="0" w:color="auto"/>
      </w:divBdr>
    </w:div>
    <w:div w:id="1149396830">
      <w:bodyDiv w:val="1"/>
      <w:marLeft w:val="0"/>
      <w:marRight w:val="0"/>
      <w:marTop w:val="0"/>
      <w:marBottom w:val="0"/>
      <w:divBdr>
        <w:top w:val="none" w:sz="0" w:space="0" w:color="auto"/>
        <w:left w:val="none" w:sz="0" w:space="0" w:color="auto"/>
        <w:bottom w:val="none" w:sz="0" w:space="0" w:color="auto"/>
        <w:right w:val="none" w:sz="0" w:space="0" w:color="auto"/>
      </w:divBdr>
    </w:div>
    <w:div w:id="1200509178">
      <w:bodyDiv w:val="1"/>
      <w:marLeft w:val="0"/>
      <w:marRight w:val="0"/>
      <w:marTop w:val="0"/>
      <w:marBottom w:val="0"/>
      <w:divBdr>
        <w:top w:val="none" w:sz="0" w:space="0" w:color="auto"/>
        <w:left w:val="none" w:sz="0" w:space="0" w:color="auto"/>
        <w:bottom w:val="none" w:sz="0" w:space="0" w:color="auto"/>
        <w:right w:val="none" w:sz="0" w:space="0" w:color="auto"/>
      </w:divBdr>
    </w:div>
    <w:div w:id="1200821726">
      <w:bodyDiv w:val="1"/>
      <w:marLeft w:val="0"/>
      <w:marRight w:val="0"/>
      <w:marTop w:val="0"/>
      <w:marBottom w:val="0"/>
      <w:divBdr>
        <w:top w:val="none" w:sz="0" w:space="0" w:color="auto"/>
        <w:left w:val="none" w:sz="0" w:space="0" w:color="auto"/>
        <w:bottom w:val="none" w:sz="0" w:space="0" w:color="auto"/>
        <w:right w:val="none" w:sz="0" w:space="0" w:color="auto"/>
      </w:divBdr>
    </w:div>
    <w:div w:id="1218131085">
      <w:bodyDiv w:val="1"/>
      <w:marLeft w:val="0"/>
      <w:marRight w:val="0"/>
      <w:marTop w:val="0"/>
      <w:marBottom w:val="0"/>
      <w:divBdr>
        <w:top w:val="none" w:sz="0" w:space="0" w:color="auto"/>
        <w:left w:val="none" w:sz="0" w:space="0" w:color="auto"/>
        <w:bottom w:val="none" w:sz="0" w:space="0" w:color="auto"/>
        <w:right w:val="none" w:sz="0" w:space="0" w:color="auto"/>
      </w:divBdr>
    </w:div>
    <w:div w:id="1256554462">
      <w:bodyDiv w:val="1"/>
      <w:marLeft w:val="0"/>
      <w:marRight w:val="0"/>
      <w:marTop w:val="0"/>
      <w:marBottom w:val="0"/>
      <w:divBdr>
        <w:top w:val="none" w:sz="0" w:space="0" w:color="auto"/>
        <w:left w:val="none" w:sz="0" w:space="0" w:color="auto"/>
        <w:bottom w:val="none" w:sz="0" w:space="0" w:color="auto"/>
        <w:right w:val="none" w:sz="0" w:space="0" w:color="auto"/>
      </w:divBdr>
    </w:div>
    <w:div w:id="1259172243">
      <w:bodyDiv w:val="1"/>
      <w:marLeft w:val="0"/>
      <w:marRight w:val="0"/>
      <w:marTop w:val="0"/>
      <w:marBottom w:val="0"/>
      <w:divBdr>
        <w:top w:val="none" w:sz="0" w:space="0" w:color="auto"/>
        <w:left w:val="none" w:sz="0" w:space="0" w:color="auto"/>
        <w:bottom w:val="none" w:sz="0" w:space="0" w:color="auto"/>
        <w:right w:val="none" w:sz="0" w:space="0" w:color="auto"/>
      </w:divBdr>
    </w:div>
    <w:div w:id="1323967612">
      <w:bodyDiv w:val="1"/>
      <w:marLeft w:val="0"/>
      <w:marRight w:val="0"/>
      <w:marTop w:val="0"/>
      <w:marBottom w:val="0"/>
      <w:divBdr>
        <w:top w:val="none" w:sz="0" w:space="0" w:color="auto"/>
        <w:left w:val="none" w:sz="0" w:space="0" w:color="auto"/>
        <w:bottom w:val="none" w:sz="0" w:space="0" w:color="auto"/>
        <w:right w:val="none" w:sz="0" w:space="0" w:color="auto"/>
      </w:divBdr>
    </w:div>
    <w:div w:id="1331637532">
      <w:bodyDiv w:val="1"/>
      <w:marLeft w:val="0"/>
      <w:marRight w:val="0"/>
      <w:marTop w:val="0"/>
      <w:marBottom w:val="0"/>
      <w:divBdr>
        <w:top w:val="none" w:sz="0" w:space="0" w:color="auto"/>
        <w:left w:val="none" w:sz="0" w:space="0" w:color="auto"/>
        <w:bottom w:val="none" w:sz="0" w:space="0" w:color="auto"/>
        <w:right w:val="none" w:sz="0" w:space="0" w:color="auto"/>
      </w:divBdr>
    </w:div>
    <w:div w:id="1528913071">
      <w:bodyDiv w:val="1"/>
      <w:marLeft w:val="0"/>
      <w:marRight w:val="0"/>
      <w:marTop w:val="0"/>
      <w:marBottom w:val="0"/>
      <w:divBdr>
        <w:top w:val="none" w:sz="0" w:space="0" w:color="auto"/>
        <w:left w:val="none" w:sz="0" w:space="0" w:color="auto"/>
        <w:bottom w:val="none" w:sz="0" w:space="0" w:color="auto"/>
        <w:right w:val="none" w:sz="0" w:space="0" w:color="auto"/>
      </w:divBdr>
    </w:div>
    <w:div w:id="1530333689">
      <w:bodyDiv w:val="1"/>
      <w:marLeft w:val="0"/>
      <w:marRight w:val="0"/>
      <w:marTop w:val="0"/>
      <w:marBottom w:val="0"/>
      <w:divBdr>
        <w:top w:val="none" w:sz="0" w:space="0" w:color="auto"/>
        <w:left w:val="none" w:sz="0" w:space="0" w:color="auto"/>
        <w:bottom w:val="none" w:sz="0" w:space="0" w:color="auto"/>
        <w:right w:val="none" w:sz="0" w:space="0" w:color="auto"/>
      </w:divBdr>
    </w:div>
    <w:div w:id="1567452214">
      <w:bodyDiv w:val="1"/>
      <w:marLeft w:val="0"/>
      <w:marRight w:val="0"/>
      <w:marTop w:val="0"/>
      <w:marBottom w:val="0"/>
      <w:divBdr>
        <w:top w:val="none" w:sz="0" w:space="0" w:color="auto"/>
        <w:left w:val="none" w:sz="0" w:space="0" w:color="auto"/>
        <w:bottom w:val="none" w:sz="0" w:space="0" w:color="auto"/>
        <w:right w:val="none" w:sz="0" w:space="0" w:color="auto"/>
      </w:divBdr>
    </w:div>
    <w:div w:id="1648239779">
      <w:bodyDiv w:val="1"/>
      <w:marLeft w:val="0"/>
      <w:marRight w:val="0"/>
      <w:marTop w:val="0"/>
      <w:marBottom w:val="0"/>
      <w:divBdr>
        <w:top w:val="none" w:sz="0" w:space="0" w:color="auto"/>
        <w:left w:val="none" w:sz="0" w:space="0" w:color="auto"/>
        <w:bottom w:val="none" w:sz="0" w:space="0" w:color="auto"/>
        <w:right w:val="none" w:sz="0" w:space="0" w:color="auto"/>
      </w:divBdr>
    </w:div>
    <w:div w:id="1664620466">
      <w:bodyDiv w:val="1"/>
      <w:marLeft w:val="0"/>
      <w:marRight w:val="0"/>
      <w:marTop w:val="0"/>
      <w:marBottom w:val="0"/>
      <w:divBdr>
        <w:top w:val="none" w:sz="0" w:space="0" w:color="auto"/>
        <w:left w:val="none" w:sz="0" w:space="0" w:color="auto"/>
        <w:bottom w:val="none" w:sz="0" w:space="0" w:color="auto"/>
        <w:right w:val="none" w:sz="0" w:space="0" w:color="auto"/>
      </w:divBdr>
    </w:div>
    <w:div w:id="1669476606">
      <w:bodyDiv w:val="1"/>
      <w:marLeft w:val="0"/>
      <w:marRight w:val="0"/>
      <w:marTop w:val="0"/>
      <w:marBottom w:val="0"/>
      <w:divBdr>
        <w:top w:val="none" w:sz="0" w:space="0" w:color="auto"/>
        <w:left w:val="none" w:sz="0" w:space="0" w:color="auto"/>
        <w:bottom w:val="none" w:sz="0" w:space="0" w:color="auto"/>
        <w:right w:val="none" w:sz="0" w:space="0" w:color="auto"/>
      </w:divBdr>
    </w:div>
    <w:div w:id="1692368562">
      <w:bodyDiv w:val="1"/>
      <w:marLeft w:val="0"/>
      <w:marRight w:val="0"/>
      <w:marTop w:val="0"/>
      <w:marBottom w:val="0"/>
      <w:divBdr>
        <w:top w:val="none" w:sz="0" w:space="0" w:color="auto"/>
        <w:left w:val="none" w:sz="0" w:space="0" w:color="auto"/>
        <w:bottom w:val="none" w:sz="0" w:space="0" w:color="auto"/>
        <w:right w:val="none" w:sz="0" w:space="0" w:color="auto"/>
      </w:divBdr>
    </w:div>
    <w:div w:id="1860240134">
      <w:bodyDiv w:val="1"/>
      <w:marLeft w:val="0"/>
      <w:marRight w:val="0"/>
      <w:marTop w:val="0"/>
      <w:marBottom w:val="0"/>
      <w:divBdr>
        <w:top w:val="none" w:sz="0" w:space="0" w:color="auto"/>
        <w:left w:val="none" w:sz="0" w:space="0" w:color="auto"/>
        <w:bottom w:val="none" w:sz="0" w:space="0" w:color="auto"/>
        <w:right w:val="none" w:sz="0" w:space="0" w:color="auto"/>
      </w:divBdr>
    </w:div>
    <w:div w:id="1886795552">
      <w:bodyDiv w:val="1"/>
      <w:marLeft w:val="0"/>
      <w:marRight w:val="0"/>
      <w:marTop w:val="0"/>
      <w:marBottom w:val="0"/>
      <w:divBdr>
        <w:top w:val="none" w:sz="0" w:space="0" w:color="auto"/>
        <w:left w:val="none" w:sz="0" w:space="0" w:color="auto"/>
        <w:bottom w:val="none" w:sz="0" w:space="0" w:color="auto"/>
        <w:right w:val="none" w:sz="0" w:space="0" w:color="auto"/>
      </w:divBdr>
    </w:div>
    <w:div w:id="1897473009">
      <w:bodyDiv w:val="1"/>
      <w:marLeft w:val="0"/>
      <w:marRight w:val="0"/>
      <w:marTop w:val="0"/>
      <w:marBottom w:val="0"/>
      <w:divBdr>
        <w:top w:val="none" w:sz="0" w:space="0" w:color="auto"/>
        <w:left w:val="none" w:sz="0" w:space="0" w:color="auto"/>
        <w:bottom w:val="none" w:sz="0" w:space="0" w:color="auto"/>
        <w:right w:val="none" w:sz="0" w:space="0" w:color="auto"/>
      </w:divBdr>
    </w:div>
    <w:div w:id="1904219692">
      <w:bodyDiv w:val="1"/>
      <w:marLeft w:val="0"/>
      <w:marRight w:val="0"/>
      <w:marTop w:val="0"/>
      <w:marBottom w:val="0"/>
      <w:divBdr>
        <w:top w:val="none" w:sz="0" w:space="0" w:color="auto"/>
        <w:left w:val="none" w:sz="0" w:space="0" w:color="auto"/>
        <w:bottom w:val="none" w:sz="0" w:space="0" w:color="auto"/>
        <w:right w:val="none" w:sz="0" w:space="0" w:color="auto"/>
      </w:divBdr>
    </w:div>
    <w:div w:id="1911185037">
      <w:bodyDiv w:val="1"/>
      <w:marLeft w:val="0"/>
      <w:marRight w:val="0"/>
      <w:marTop w:val="0"/>
      <w:marBottom w:val="0"/>
      <w:divBdr>
        <w:top w:val="none" w:sz="0" w:space="0" w:color="auto"/>
        <w:left w:val="none" w:sz="0" w:space="0" w:color="auto"/>
        <w:bottom w:val="none" w:sz="0" w:space="0" w:color="auto"/>
        <w:right w:val="none" w:sz="0" w:space="0" w:color="auto"/>
      </w:divBdr>
    </w:div>
    <w:div w:id="1920478835">
      <w:bodyDiv w:val="1"/>
      <w:marLeft w:val="0"/>
      <w:marRight w:val="0"/>
      <w:marTop w:val="0"/>
      <w:marBottom w:val="0"/>
      <w:divBdr>
        <w:top w:val="none" w:sz="0" w:space="0" w:color="auto"/>
        <w:left w:val="none" w:sz="0" w:space="0" w:color="auto"/>
        <w:bottom w:val="none" w:sz="0" w:space="0" w:color="auto"/>
        <w:right w:val="none" w:sz="0" w:space="0" w:color="auto"/>
      </w:divBdr>
    </w:div>
    <w:div w:id="1984189943">
      <w:bodyDiv w:val="1"/>
      <w:marLeft w:val="0"/>
      <w:marRight w:val="0"/>
      <w:marTop w:val="0"/>
      <w:marBottom w:val="0"/>
      <w:divBdr>
        <w:top w:val="none" w:sz="0" w:space="0" w:color="auto"/>
        <w:left w:val="none" w:sz="0" w:space="0" w:color="auto"/>
        <w:bottom w:val="none" w:sz="0" w:space="0" w:color="auto"/>
        <w:right w:val="none" w:sz="0" w:space="0" w:color="auto"/>
      </w:divBdr>
    </w:div>
    <w:div w:id="2001346141">
      <w:bodyDiv w:val="1"/>
      <w:marLeft w:val="0"/>
      <w:marRight w:val="0"/>
      <w:marTop w:val="0"/>
      <w:marBottom w:val="0"/>
      <w:divBdr>
        <w:top w:val="none" w:sz="0" w:space="0" w:color="auto"/>
        <w:left w:val="none" w:sz="0" w:space="0" w:color="auto"/>
        <w:bottom w:val="none" w:sz="0" w:space="0" w:color="auto"/>
        <w:right w:val="none" w:sz="0" w:space="0" w:color="auto"/>
      </w:divBdr>
    </w:div>
    <w:div w:id="2004821022">
      <w:bodyDiv w:val="1"/>
      <w:marLeft w:val="0"/>
      <w:marRight w:val="0"/>
      <w:marTop w:val="0"/>
      <w:marBottom w:val="0"/>
      <w:divBdr>
        <w:top w:val="none" w:sz="0" w:space="0" w:color="auto"/>
        <w:left w:val="none" w:sz="0" w:space="0" w:color="auto"/>
        <w:bottom w:val="none" w:sz="0" w:space="0" w:color="auto"/>
        <w:right w:val="none" w:sz="0" w:space="0" w:color="auto"/>
      </w:divBdr>
    </w:div>
    <w:div w:id="2026321976">
      <w:bodyDiv w:val="1"/>
      <w:marLeft w:val="0"/>
      <w:marRight w:val="0"/>
      <w:marTop w:val="0"/>
      <w:marBottom w:val="0"/>
      <w:divBdr>
        <w:top w:val="none" w:sz="0" w:space="0" w:color="auto"/>
        <w:left w:val="none" w:sz="0" w:space="0" w:color="auto"/>
        <w:bottom w:val="none" w:sz="0" w:space="0" w:color="auto"/>
        <w:right w:val="none" w:sz="0" w:space="0" w:color="auto"/>
      </w:divBdr>
    </w:div>
    <w:div w:id="2031372001">
      <w:bodyDiv w:val="1"/>
      <w:marLeft w:val="0"/>
      <w:marRight w:val="0"/>
      <w:marTop w:val="0"/>
      <w:marBottom w:val="0"/>
      <w:divBdr>
        <w:top w:val="none" w:sz="0" w:space="0" w:color="auto"/>
        <w:left w:val="none" w:sz="0" w:space="0" w:color="auto"/>
        <w:bottom w:val="none" w:sz="0" w:space="0" w:color="auto"/>
        <w:right w:val="none" w:sz="0" w:space="0" w:color="auto"/>
      </w:divBdr>
    </w:div>
    <w:div w:id="2052531186">
      <w:bodyDiv w:val="1"/>
      <w:marLeft w:val="0"/>
      <w:marRight w:val="0"/>
      <w:marTop w:val="0"/>
      <w:marBottom w:val="0"/>
      <w:divBdr>
        <w:top w:val="none" w:sz="0" w:space="0" w:color="auto"/>
        <w:left w:val="none" w:sz="0" w:space="0" w:color="auto"/>
        <w:bottom w:val="none" w:sz="0" w:space="0" w:color="auto"/>
        <w:right w:val="none" w:sz="0" w:space="0" w:color="auto"/>
      </w:divBdr>
    </w:div>
    <w:div w:id="214442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c5157\Documents\Custom%20Office%20Templates\Core%20Bid%20template.dotm" TargetMode="External"/></Relationships>
</file>

<file path=word/theme/theme1.xml><?xml version="1.0" encoding="utf-8"?>
<a:theme xmlns:a="http://schemas.openxmlformats.org/drawingml/2006/main" name="Office Theme">
  <a:themeElements>
    <a:clrScheme name="ARCADIS">
      <a:dk1>
        <a:srgbClr val="E4610F"/>
      </a:dk1>
      <a:lt1>
        <a:sysClr val="window" lastClr="FFFFFF"/>
      </a:lt1>
      <a:dk2>
        <a:srgbClr val="1D1D1D"/>
      </a:dk2>
      <a:lt2>
        <a:srgbClr val="B3B3B3"/>
      </a:lt2>
      <a:accent1>
        <a:srgbClr val="0DA642"/>
      </a:accent1>
      <a:accent2>
        <a:srgbClr val="55575A"/>
      </a:accent2>
      <a:accent3>
        <a:srgbClr val="F8DA40"/>
      </a:accent3>
      <a:accent4>
        <a:srgbClr val="C3D200"/>
      </a:accent4>
      <a:accent5>
        <a:srgbClr val="00A9E4"/>
      </a:accent5>
      <a:accent6>
        <a:srgbClr val="E41F13"/>
      </a:accent6>
      <a:hlink>
        <a:srgbClr val="E4610F"/>
      </a:hlink>
      <a:folHlink>
        <a:srgbClr val="E4610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5C6ED32CBA843A4253E5F49CABE86" ma:contentTypeVersion="10" ma:contentTypeDescription="Create a new document." ma:contentTypeScope="" ma:versionID="ecb451b0fbc30986354526ec02ae4250">
  <xsd:schema xmlns:xsd="http://www.w3.org/2001/XMLSchema" xmlns:xs="http://www.w3.org/2001/XMLSchema" xmlns:p="http://schemas.microsoft.com/office/2006/metadata/properties" xmlns:ns2="71a2c49d-cb3c-456a-a459-d103d7d36c32" targetNamespace="http://schemas.microsoft.com/office/2006/metadata/properties" ma:root="true" ma:fieldsID="e852d5be0a3bea2e3586c5c2b35aec5d" ns2:_="">
    <xsd:import namespace="71a2c49d-cb3c-456a-a459-d103d7d36c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2c49d-cb3c-456a-a459-d103d7d36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414F6-4CC1-4EC6-9CC4-21A92A7D1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2c49d-cb3c-456a-a459-d103d7d36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ED8EC9-5BCC-4014-8159-A468A78016C2}">
  <ds:schemaRefs>
    <ds:schemaRef ds:uri="http://schemas.microsoft.com/sharepoint/v3/contenttype/forms"/>
  </ds:schemaRefs>
</ds:datastoreItem>
</file>

<file path=customXml/itemProps3.xml><?xml version="1.0" encoding="utf-8"?>
<ds:datastoreItem xmlns:ds="http://schemas.openxmlformats.org/officeDocument/2006/customXml" ds:itemID="{E819D54F-F725-448D-8CB8-B43B184658E4}">
  <ds:schemaRef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http://purl.org/dc/terms/"/>
    <ds:schemaRef ds:uri="71a2c49d-cb3c-456a-a459-d103d7d36c32"/>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9F77199-307A-4495-B578-271E8BC15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Core Bid template</Template>
  <TotalTime>1</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Claire</dc:creator>
  <cp:keywords/>
  <dc:description/>
  <cp:lastModifiedBy>Turner, Joel</cp:lastModifiedBy>
  <cp:revision>2</cp:revision>
  <cp:lastPrinted>2020-06-01T05:55:00Z</cp:lastPrinted>
  <dcterms:created xsi:type="dcterms:W3CDTF">2021-02-05T12:06:00Z</dcterms:created>
  <dcterms:modified xsi:type="dcterms:W3CDTF">2021-02-05T12:06:00Z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0x010100A505C6ED32CBA843A4253E5F49CABE86</vt:lpwstr>
  </property>
  <property fmtid="{D5CDD505-2E9C-101B-9397-08002B2CF9AE}" pid="3" name="Order">
    <vt:r8>100</vt:r8>
  </property>
</Properties>
</file>